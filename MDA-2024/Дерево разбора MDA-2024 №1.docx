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0D78" w14:textId="796041CF" w:rsidR="00627F81" w:rsidRPr="000107A1" w:rsidRDefault="000107A1" w:rsidP="000107A1">
      <w:pPr>
        <w:pStyle w:val="ab"/>
        <w:tabs>
          <w:tab w:val="left" w:pos="142"/>
        </w:tabs>
        <w:spacing w:before="1000"/>
        <w:ind w:firstLine="567"/>
        <w:jc w:val="right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noProof/>
          <w:lang w:val="en-US"/>
        </w:rPr>
        <w:drawing>
          <wp:inline distT="0" distB="0" distL="0" distR="0" wp14:anchorId="7CC9A5D8" wp14:editId="10834DC4">
            <wp:extent cx="5975498" cy="5849014"/>
            <wp:effectExtent l="0" t="0" r="6350" b="0"/>
            <wp:docPr id="209387538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5388" name="Рисунок 20938753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73" cy="58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59D3C9A2" wp14:editId="3FE00742">
            <wp:extent cx="6458446" cy="4773635"/>
            <wp:effectExtent l="0" t="0" r="0" b="8255"/>
            <wp:docPr id="879080331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0331" name="Рисунок 879080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731" cy="47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598AB550">
                <wp:simplePos x="0" y="0"/>
                <wp:positionH relativeFrom="column">
                  <wp:posOffset>10474377</wp:posOffset>
                </wp:positionH>
                <wp:positionV relativeFrom="paragraph">
                  <wp:posOffset>8600608</wp:posOffset>
                </wp:positionV>
                <wp:extent cx="2022475" cy="866212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866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9637335" w14:textId="60F35473" w:rsidR="0093151C" w:rsidRPr="00100E00" w:rsidRDefault="00A94FEE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4FEE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>Д</w:t>
                            </w:r>
                            <w:r w:rsidR="00100E00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 xml:space="preserve">ерево разбора контрольного примера </w:t>
                            </w:r>
                            <w:r w:rsidR="00100E00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  <w:t>MDA</w:t>
                            </w:r>
                            <w:r w:rsidR="00100E00" w:rsidRPr="00100E00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>-2024</w:t>
                            </w:r>
                          </w:p>
                          <w:p w14:paraId="2E1D299C" w14:textId="71580923" w:rsidR="0059355D" w:rsidRPr="0059355D" w:rsidRDefault="0059355D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26" style="position:absolute;left:0;text-align:left;margin-left:824.75pt;margin-top:677.2pt;width:159.25pt;height:68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59637335" w14:textId="60F35473" w:rsidR="0093151C" w:rsidRPr="00100E00" w:rsidRDefault="00A94FEE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4FEE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>Д</w:t>
                      </w:r>
                      <w:r w:rsidR="00100E00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 xml:space="preserve">ерево разбора контрольного примера </w:t>
                      </w:r>
                      <w:r w:rsidR="00100E00"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  <w:t>MDA</w:t>
                      </w:r>
                      <w:r w:rsidR="00100E00" w:rsidRPr="00100E00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>-2024</w:t>
                      </w:r>
                    </w:p>
                    <w:p w14:paraId="2E1D299C" w14:textId="71580923" w:rsidR="0059355D" w:rsidRPr="0059355D" w:rsidRDefault="0059355D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14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248D9F42">
                <wp:simplePos x="0" y="0"/>
                <wp:positionH relativeFrom="column">
                  <wp:posOffset>12573000</wp:posOffset>
                </wp:positionH>
                <wp:positionV relativeFrom="paragraph">
                  <wp:posOffset>9620522</wp:posOffset>
                </wp:positionV>
                <wp:extent cx="1803400" cy="216535"/>
                <wp:effectExtent l="0" t="0" r="635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4193859F" w:rsidR="00F77BAA" w:rsidRPr="00D97D7C" w:rsidRDefault="00A94FEE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ФИТ 2к. 10/</w:t>
                            </w:r>
                            <w:r w:rsidR="00100E00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гр.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27" style="position:absolute;left:0;text-align:left;margin-left:990pt;margin-top:757.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" filled="f" stroked="f" strokeweight=".25pt">
                <v:textbox inset="1pt,1pt,1pt,1pt">
                  <w:txbxContent>
                    <w:p w14:paraId="4965F336" w14:textId="4193859F" w:rsidR="00F77BAA" w:rsidRPr="00D97D7C" w:rsidRDefault="00A94FEE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ФИТ 2к. 10/</w:t>
                      </w:r>
                      <w:r w:rsidR="00100E00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1</w:t>
                      </w: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гр.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101209A8">
                <wp:simplePos x="0" y="0"/>
                <wp:positionH relativeFrom="column">
                  <wp:posOffset>12672060</wp:posOffset>
                </wp:positionH>
                <wp:positionV relativeFrom="paragraph">
                  <wp:posOffset>8775700</wp:posOffset>
                </wp:positionV>
                <wp:extent cx="213360" cy="50101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0618E7E2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4848D11" w14:textId="1A051F8D" w:rsidR="00A6120E" w:rsidRPr="00A6120E" w:rsidRDefault="00A6120E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8" type="#_x0000_t202" style="position:absolute;left:0;text-align:left;margin-left:997.8pt;margin-top:691pt;width:16.8pt;height:39.4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" filled="f" stroked="f">
                <v:textbox>
                  <w:txbxContent>
                    <w:p w14:paraId="19AF81C8" w14:textId="0618E7E2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04848D11" w14:textId="1A051F8D" w:rsidR="00A6120E" w:rsidRPr="00A6120E" w:rsidRDefault="00A6120E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30E16E37">
                <wp:simplePos x="0" y="0"/>
                <wp:positionH relativeFrom="column">
                  <wp:posOffset>8672195</wp:posOffset>
                </wp:positionH>
                <wp:positionV relativeFrom="paragraph">
                  <wp:posOffset>8963025</wp:posOffset>
                </wp:positionV>
                <wp:extent cx="1309370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D634B71" w:rsidR="00A314D7" w:rsidRPr="00136FC4" w:rsidRDefault="00100E00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Мамонько Д.А</w:t>
                            </w:r>
                            <w:r w:rsidR="00AC2953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.</w:t>
                            </w:r>
                            <w:r w:rsidR="00D30967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9" style="position:absolute;left:0;text-align:left;margin-left:682.85pt;margin-top:705.75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" filled="f" stroked="f" strokeweight=".25pt">
                <v:textbox inset="1pt,1pt,1pt,1pt">
                  <w:txbxContent>
                    <w:p w14:paraId="1F666E4E" w14:textId="6D634B71" w:rsidR="00A314D7" w:rsidRPr="00136FC4" w:rsidRDefault="00100E00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Мамонько Д.А</w:t>
                      </w:r>
                      <w:r w:rsidR="00AC2953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.</w:t>
                      </w:r>
                      <w:r w:rsidR="00D30967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087E2D3C">
                <wp:simplePos x="0" y="0"/>
                <wp:positionH relativeFrom="column">
                  <wp:posOffset>8672830</wp:posOffset>
                </wp:positionH>
                <wp:positionV relativeFrom="paragraph">
                  <wp:posOffset>9132570</wp:posOffset>
                </wp:positionV>
                <wp:extent cx="861060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244411A3" w:rsidR="00A425F9" w:rsidRPr="00627B06" w:rsidRDefault="00A94FEE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0" style="position:absolute;left:0;text-align:left;margin-left:682.9pt;margin-top:719.1pt;width:67.8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" filled="f" stroked="f" strokeweight=".25pt">
                <v:textbox inset="1pt,1pt,1pt,1pt">
                  <w:txbxContent>
                    <w:p w14:paraId="13B30A31" w14:textId="244411A3" w:rsidR="00A425F9" w:rsidRPr="00627B06" w:rsidRDefault="00A94FEE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6B9A155C">
                <wp:simplePos x="0" y="0"/>
                <wp:positionH relativeFrom="column">
                  <wp:posOffset>7990205</wp:posOffset>
                </wp:positionH>
                <wp:positionV relativeFrom="paragraph">
                  <wp:posOffset>9133840</wp:posOffset>
                </wp:positionV>
                <wp:extent cx="683895" cy="151765"/>
                <wp:effectExtent l="0" t="0" r="1905" b="635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1" style="position:absolute;left:0;text-align:left;margin-left:629.15pt;margin-top:719.2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Wb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11325DF7">
                <wp:simplePos x="0" y="0"/>
                <wp:positionH relativeFrom="column">
                  <wp:posOffset>7990205</wp:posOffset>
                </wp:positionH>
                <wp:positionV relativeFrom="paragraph">
                  <wp:posOffset>8962390</wp:posOffset>
                </wp:positionV>
                <wp:extent cx="683895" cy="151765"/>
                <wp:effectExtent l="0" t="0" r="1905" b="635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E672C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2" style="position:absolute;left:0;text-align:left;margin-left:629.15pt;margin-top:705.7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" filled="f" stroked="f" strokeweight=".25pt">
                <v:textbox inset="1pt,1pt,1pt,1pt">
                  <w:txbxContent>
                    <w:p w14:paraId="6B0E8A37" w14:textId="77777777" w:rsidR="00A314D7" w:rsidRPr="00E672C2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 w:rsidR="00C344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480E2D46">
                <wp:simplePos x="0" y="0"/>
                <wp:positionH relativeFrom="column">
                  <wp:posOffset>8672037</wp:posOffset>
                </wp:positionH>
                <wp:positionV relativeFrom="paragraph">
                  <wp:posOffset>9655175</wp:posOffset>
                </wp:positionV>
                <wp:extent cx="881250" cy="151765"/>
                <wp:effectExtent l="0" t="0" r="0" b="635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2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3052959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3" style="position:absolute;left:0;text-align:left;margin-left:682.85pt;margin-top:760.25pt;width:69.4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" filled="f" stroked="f" strokeweight=".25pt">
                <v:textbox inset="1pt,1pt,1pt,1pt">
                  <w:txbxContent>
                    <w:p w14:paraId="43F18979" w14:textId="73052959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34604E0E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2A7B21C" w:rsidR="00A314D7" w:rsidRPr="00627B06" w:rsidRDefault="00A94FE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34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" filled="f" stroked="f" strokeweight=".25pt">
                <v:textbox inset="1pt,1pt,1pt,1pt">
                  <w:txbxContent>
                    <w:p w14:paraId="673CA4DF" w14:textId="02A7B21C" w:rsidR="00A314D7" w:rsidRPr="00627B06" w:rsidRDefault="00A94FEE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6D9F3DAF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DCB6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110E512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54110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6D4CBC5B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5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" filled="f" stroked="f" strokeweight=".25pt">
                <v:textbox inset="1pt,1pt,1pt,1pt">
                  <w:txbxContent>
                    <w:p w14:paraId="44CE562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33E2D1D1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6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4Y2wEAAKw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" filled="f" stroked="f" strokeweight=".25pt">
                <v:textbox inset="1pt,1pt,1pt,1pt">
                  <w:txbxContent>
                    <w:p w14:paraId="35F83CA4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1F9801FD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7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2591103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8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4926F401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20B3126B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9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" filled="f" stroked="f" strokeweight=".25pt">
                <v:textbox inset="1pt,1pt,1pt,1pt">
                  <w:txbxContent>
                    <w:p w14:paraId="0C9928C5" w14:textId="20B3126B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rBOYq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Z+TT3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jE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UaMbXF+sDNEc6WYYvzpkP6KcXIdqmk/7ED0lL0H2wUaLnKo78uA7oMtpcBWMVQ&#10;lQxSzNv7MHty58i0HVcqUrMW71jUxqSGX1gdR8GWSDoc7Rs9dxmnWy+fbPML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K0YjE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qU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363ergoe&#10;iOaj4qpYXV+lCqo8PfZI4b2BQcRNJZEnmcDV/olCJKPK05VYy8Gj7fs0zd79luCLc8YkOxxfn9hH&#10;o1AZpu0kbM1UbiKNmNpCfeDmEGbLsMV50wH+lGJku1SSfuwUGin6Dy4KtFzl0V+XAV4G28tAOc1Q&#10;lQxSzNv7MHty59G2HVcqUrMO7ljUxqaGX1gdR8GWSDoc7Rs9dxmnWy+fbPML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9UZqU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5CE381CA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A2EBF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5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8pH/g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6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tAzNSd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F0294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60F12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A6A6C62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151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100E0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01</w:t>
                            </w:r>
                            <w:r w:rsidR="00D3096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61714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6A6A6C62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93151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100E00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01</w:t>
                      </w:r>
                      <w:r w:rsidR="00D3096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61714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E672C2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E672C2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612266EE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C034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</w:p>
    <w:sectPr w:rsidR="00627F81" w:rsidRPr="000107A1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06D7E" w14:textId="77777777" w:rsidR="00531610" w:rsidRDefault="00531610" w:rsidP="00CC4C24">
      <w:r>
        <w:separator/>
      </w:r>
    </w:p>
  </w:endnote>
  <w:endnote w:type="continuationSeparator" w:id="0">
    <w:p w14:paraId="63096ED0" w14:textId="77777777" w:rsidR="00531610" w:rsidRDefault="00531610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F0721" w14:textId="77777777" w:rsidR="00531610" w:rsidRDefault="00531610" w:rsidP="00CC4C24">
      <w:r>
        <w:separator/>
      </w:r>
    </w:p>
  </w:footnote>
  <w:footnote w:type="continuationSeparator" w:id="0">
    <w:p w14:paraId="69101C9B" w14:textId="77777777" w:rsidR="00531610" w:rsidRDefault="00531610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0141A"/>
    <w:rsid w:val="00004BAA"/>
    <w:rsid w:val="000107A1"/>
    <w:rsid w:val="00022475"/>
    <w:rsid w:val="0003633B"/>
    <w:rsid w:val="000445C9"/>
    <w:rsid w:val="00047042"/>
    <w:rsid w:val="00055E32"/>
    <w:rsid w:val="000638AE"/>
    <w:rsid w:val="00096233"/>
    <w:rsid w:val="000A3D6E"/>
    <w:rsid w:val="000A4242"/>
    <w:rsid w:val="000A77E3"/>
    <w:rsid w:val="000B5B75"/>
    <w:rsid w:val="000F00BC"/>
    <w:rsid w:val="000F102A"/>
    <w:rsid w:val="000F7BD0"/>
    <w:rsid w:val="001002F1"/>
    <w:rsid w:val="00100E00"/>
    <w:rsid w:val="001012E7"/>
    <w:rsid w:val="00136FC4"/>
    <w:rsid w:val="00146697"/>
    <w:rsid w:val="0015018A"/>
    <w:rsid w:val="001659B3"/>
    <w:rsid w:val="00175EC9"/>
    <w:rsid w:val="001B5194"/>
    <w:rsid w:val="001C1104"/>
    <w:rsid w:val="001C7E15"/>
    <w:rsid w:val="001D133A"/>
    <w:rsid w:val="001D6B8F"/>
    <w:rsid w:val="001D75C0"/>
    <w:rsid w:val="00204111"/>
    <w:rsid w:val="00206C0E"/>
    <w:rsid w:val="0021609E"/>
    <w:rsid w:val="00224E6D"/>
    <w:rsid w:val="0024350D"/>
    <w:rsid w:val="002A56A9"/>
    <w:rsid w:val="002D7FC4"/>
    <w:rsid w:val="002F41AE"/>
    <w:rsid w:val="002F4AE3"/>
    <w:rsid w:val="003159CE"/>
    <w:rsid w:val="00315A10"/>
    <w:rsid w:val="00315B02"/>
    <w:rsid w:val="00342AFC"/>
    <w:rsid w:val="003464E5"/>
    <w:rsid w:val="00352966"/>
    <w:rsid w:val="00363119"/>
    <w:rsid w:val="0036674C"/>
    <w:rsid w:val="003731F1"/>
    <w:rsid w:val="003924BD"/>
    <w:rsid w:val="00393EB1"/>
    <w:rsid w:val="003E64AF"/>
    <w:rsid w:val="003F2DC2"/>
    <w:rsid w:val="003F5F46"/>
    <w:rsid w:val="00402DD8"/>
    <w:rsid w:val="0044021A"/>
    <w:rsid w:val="004520F6"/>
    <w:rsid w:val="00461714"/>
    <w:rsid w:val="004829D9"/>
    <w:rsid w:val="004A728D"/>
    <w:rsid w:val="004B14C1"/>
    <w:rsid w:val="004C6286"/>
    <w:rsid w:val="004F7AD2"/>
    <w:rsid w:val="00502CE6"/>
    <w:rsid w:val="00507F7B"/>
    <w:rsid w:val="00512719"/>
    <w:rsid w:val="00524169"/>
    <w:rsid w:val="00531610"/>
    <w:rsid w:val="0059355D"/>
    <w:rsid w:val="005B3D58"/>
    <w:rsid w:val="005D7FE7"/>
    <w:rsid w:val="00627B06"/>
    <w:rsid w:val="00627F81"/>
    <w:rsid w:val="00645D25"/>
    <w:rsid w:val="00654998"/>
    <w:rsid w:val="00684E93"/>
    <w:rsid w:val="006960F5"/>
    <w:rsid w:val="006A5809"/>
    <w:rsid w:val="006B29CD"/>
    <w:rsid w:val="006D4C49"/>
    <w:rsid w:val="006D4EFF"/>
    <w:rsid w:val="006E3D1F"/>
    <w:rsid w:val="00700B31"/>
    <w:rsid w:val="00722A87"/>
    <w:rsid w:val="007363C6"/>
    <w:rsid w:val="007762DD"/>
    <w:rsid w:val="00786586"/>
    <w:rsid w:val="007946A9"/>
    <w:rsid w:val="007E6A64"/>
    <w:rsid w:val="00807B07"/>
    <w:rsid w:val="00816C12"/>
    <w:rsid w:val="00817027"/>
    <w:rsid w:val="00827225"/>
    <w:rsid w:val="00833ADE"/>
    <w:rsid w:val="00851CFE"/>
    <w:rsid w:val="00860D82"/>
    <w:rsid w:val="00862BDD"/>
    <w:rsid w:val="00864E7E"/>
    <w:rsid w:val="008674C6"/>
    <w:rsid w:val="008741B8"/>
    <w:rsid w:val="0087576F"/>
    <w:rsid w:val="00881FCF"/>
    <w:rsid w:val="00883A20"/>
    <w:rsid w:val="00884079"/>
    <w:rsid w:val="008866B5"/>
    <w:rsid w:val="008912AB"/>
    <w:rsid w:val="00896151"/>
    <w:rsid w:val="008E420A"/>
    <w:rsid w:val="0093151C"/>
    <w:rsid w:val="00937430"/>
    <w:rsid w:val="0094447A"/>
    <w:rsid w:val="00950ECC"/>
    <w:rsid w:val="00951255"/>
    <w:rsid w:val="00954FD0"/>
    <w:rsid w:val="00970465"/>
    <w:rsid w:val="00976A59"/>
    <w:rsid w:val="009803C7"/>
    <w:rsid w:val="0098751C"/>
    <w:rsid w:val="00990457"/>
    <w:rsid w:val="00997556"/>
    <w:rsid w:val="009A51FE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6120E"/>
    <w:rsid w:val="00A73D75"/>
    <w:rsid w:val="00A77C0A"/>
    <w:rsid w:val="00A820F3"/>
    <w:rsid w:val="00A8449E"/>
    <w:rsid w:val="00A8726A"/>
    <w:rsid w:val="00A8769E"/>
    <w:rsid w:val="00A94FEE"/>
    <w:rsid w:val="00AA7564"/>
    <w:rsid w:val="00AC2953"/>
    <w:rsid w:val="00AF52BA"/>
    <w:rsid w:val="00B04EFF"/>
    <w:rsid w:val="00B11D53"/>
    <w:rsid w:val="00B277AA"/>
    <w:rsid w:val="00B455BF"/>
    <w:rsid w:val="00B46DFE"/>
    <w:rsid w:val="00B66E14"/>
    <w:rsid w:val="00B80F97"/>
    <w:rsid w:val="00B902A3"/>
    <w:rsid w:val="00B94635"/>
    <w:rsid w:val="00BB0D7D"/>
    <w:rsid w:val="00BB356E"/>
    <w:rsid w:val="00BC4EAB"/>
    <w:rsid w:val="00BD3ECE"/>
    <w:rsid w:val="00BE04B9"/>
    <w:rsid w:val="00BF4552"/>
    <w:rsid w:val="00C00F1A"/>
    <w:rsid w:val="00C01FD2"/>
    <w:rsid w:val="00C10730"/>
    <w:rsid w:val="00C311EA"/>
    <w:rsid w:val="00C3449C"/>
    <w:rsid w:val="00C37C38"/>
    <w:rsid w:val="00C5361E"/>
    <w:rsid w:val="00C61F85"/>
    <w:rsid w:val="00C6669C"/>
    <w:rsid w:val="00CA0FAA"/>
    <w:rsid w:val="00CA5FF2"/>
    <w:rsid w:val="00CB13F3"/>
    <w:rsid w:val="00CB29E6"/>
    <w:rsid w:val="00CB7504"/>
    <w:rsid w:val="00CC4C24"/>
    <w:rsid w:val="00D01384"/>
    <w:rsid w:val="00D07382"/>
    <w:rsid w:val="00D30967"/>
    <w:rsid w:val="00D61512"/>
    <w:rsid w:val="00D97D7C"/>
    <w:rsid w:val="00DF40DB"/>
    <w:rsid w:val="00E01A92"/>
    <w:rsid w:val="00E06A6A"/>
    <w:rsid w:val="00E63713"/>
    <w:rsid w:val="00E672C2"/>
    <w:rsid w:val="00E72F49"/>
    <w:rsid w:val="00E86168"/>
    <w:rsid w:val="00EA3136"/>
    <w:rsid w:val="00EB7B7A"/>
    <w:rsid w:val="00EE5417"/>
    <w:rsid w:val="00EE6B6E"/>
    <w:rsid w:val="00EF3FF6"/>
    <w:rsid w:val="00F06F5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61D3-9812-4DA8-97F6-A300C00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Денис Мамонько</cp:lastModifiedBy>
  <cp:revision>3</cp:revision>
  <cp:lastPrinted>2024-12-15T16:21:00Z</cp:lastPrinted>
  <dcterms:created xsi:type="dcterms:W3CDTF">2024-12-15T16:09:00Z</dcterms:created>
  <dcterms:modified xsi:type="dcterms:W3CDTF">2024-12-15T16:21:00Z</dcterms:modified>
</cp:coreProperties>
</file>