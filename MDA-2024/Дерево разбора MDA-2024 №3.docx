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E0D78" w14:textId="761859FB" w:rsidR="00627F81" w:rsidRPr="00BB356E" w:rsidRDefault="00E0077F" w:rsidP="00E63713">
      <w:pPr>
        <w:pStyle w:val="ab"/>
        <w:tabs>
          <w:tab w:val="left" w:pos="142"/>
        </w:tabs>
        <w:spacing w:before="1000"/>
        <w:ind w:firstLine="567"/>
        <w:rPr>
          <w:b/>
          <w:lang w:val="ru-RU"/>
        </w:rPr>
      </w:pPr>
      <w:r>
        <w:rPr>
          <w:rFonts w:ascii="Times New Roman" w:hAnsi="Times New Roman"/>
          <w:noProof/>
          <w:sz w:val="24"/>
          <w:szCs w:val="24"/>
          <w:lang w:val="ru-RU"/>
        </w:rPr>
        <w:drawing>
          <wp:inline distT="0" distB="0" distL="0" distR="0" wp14:anchorId="1F40E4FA" wp14:editId="672005E8">
            <wp:extent cx="11632019" cy="7331291"/>
            <wp:effectExtent l="0" t="0" r="7620" b="3175"/>
            <wp:docPr id="1451800120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800120" name="Рисунок 145180012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86613" cy="73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4FE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1FFBE55B" wp14:editId="598AB550">
                <wp:simplePos x="0" y="0"/>
                <wp:positionH relativeFrom="column">
                  <wp:posOffset>10474377</wp:posOffset>
                </wp:positionH>
                <wp:positionV relativeFrom="paragraph">
                  <wp:posOffset>8600608</wp:posOffset>
                </wp:positionV>
                <wp:extent cx="2022475" cy="866212"/>
                <wp:effectExtent l="0" t="0" r="0" b="0"/>
                <wp:wrapNone/>
                <wp:docPr id="24" name="Rectangle 9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8662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1B72FF8" w14:textId="77777777" w:rsidR="0044021A" w:rsidRDefault="0044021A" w:rsidP="0044021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aps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  <w:p w14:paraId="59637335" w14:textId="3488CC7C" w:rsidR="0093151C" w:rsidRPr="00FA0452" w:rsidRDefault="00A94FEE" w:rsidP="0093151C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</w:pPr>
                            <w:r w:rsidRPr="00A94FEE"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  <w:t>Де</w:t>
                            </w:r>
                            <w:r w:rsidR="00FA0452"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  <w:t xml:space="preserve">рево разбора контрольного примера </w:t>
                            </w:r>
                            <w:r w:rsidR="00FA0452"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en-US"/>
                              </w:rPr>
                              <w:t>MDA</w:t>
                            </w:r>
                            <w:r w:rsidR="00FA0452" w:rsidRPr="00FA0452">
                              <w:rPr>
                                <w:rFonts w:ascii="Times New Roman" w:hAnsi="Times New Roman"/>
                                <w:sz w:val="32"/>
                                <w:szCs w:val="24"/>
                                <w:lang w:val="ru-RU"/>
                              </w:rPr>
                              <w:t>-2024</w:t>
                            </w:r>
                          </w:p>
                          <w:p w14:paraId="2E1D299C" w14:textId="71580923" w:rsidR="0059355D" w:rsidRPr="0059355D" w:rsidRDefault="0059355D" w:rsidP="0093151C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FBE55B" id="Rectangle 918" o:spid="_x0000_s1026" style="position:absolute;left:0;text-align:left;margin-left:824.75pt;margin-top:677.2pt;width:159.25pt;height:68.2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" filled="f" stroked="f" strokeweight=".25pt">
                <v:textbox inset="1pt,1pt,1pt,1pt">
                  <w:txbxContent>
                    <w:p w14:paraId="51B72FF8" w14:textId="77777777" w:rsidR="0044021A" w:rsidRDefault="0044021A" w:rsidP="0044021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aps/>
                          <w:sz w:val="24"/>
                          <w:szCs w:val="24"/>
                          <w:lang w:val="ru-RU"/>
                        </w:rPr>
                      </w:pPr>
                    </w:p>
                    <w:p w14:paraId="59637335" w14:textId="3488CC7C" w:rsidR="0093151C" w:rsidRPr="00FA0452" w:rsidRDefault="00A94FEE" w:rsidP="0093151C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</w:pPr>
                      <w:r w:rsidRPr="00A94FEE"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  <w:t>Де</w:t>
                      </w:r>
                      <w:r w:rsidR="00FA0452"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  <w:t xml:space="preserve">рево разбора контрольного примера </w:t>
                      </w:r>
                      <w:r w:rsidR="00FA0452">
                        <w:rPr>
                          <w:rFonts w:ascii="Times New Roman" w:hAnsi="Times New Roman"/>
                          <w:sz w:val="32"/>
                          <w:szCs w:val="24"/>
                          <w:lang w:val="en-US"/>
                        </w:rPr>
                        <w:t>MDA</w:t>
                      </w:r>
                      <w:r w:rsidR="00FA0452" w:rsidRPr="00FA0452">
                        <w:rPr>
                          <w:rFonts w:ascii="Times New Roman" w:hAnsi="Times New Roman"/>
                          <w:sz w:val="32"/>
                          <w:szCs w:val="24"/>
                          <w:lang w:val="ru-RU"/>
                        </w:rPr>
                        <w:t>-2024</w:t>
                      </w:r>
                    </w:p>
                    <w:p w14:paraId="2E1D299C" w14:textId="71580923" w:rsidR="0059355D" w:rsidRPr="0059355D" w:rsidRDefault="0059355D" w:rsidP="0093151C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0141A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3C0DBAC2" wp14:editId="248D9F42">
                <wp:simplePos x="0" y="0"/>
                <wp:positionH relativeFrom="column">
                  <wp:posOffset>12573000</wp:posOffset>
                </wp:positionH>
                <wp:positionV relativeFrom="paragraph">
                  <wp:posOffset>9620522</wp:posOffset>
                </wp:positionV>
                <wp:extent cx="1803400" cy="216535"/>
                <wp:effectExtent l="0" t="0" r="6350" b="0"/>
                <wp:wrapNone/>
                <wp:docPr id="32" name="Rectangle 9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03400" cy="216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5F336" w14:textId="6B97A3E6" w:rsidR="00F77BAA" w:rsidRPr="00D97D7C" w:rsidRDefault="00A94FEE" w:rsidP="00F77BAA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color w:val="FFFFFF"/>
                                <w:sz w:val="24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ФИТ 2к. 10/</w:t>
                            </w:r>
                            <w:r w:rsidR="00FA0452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en-US" w:eastAsia="en-US"/>
                              </w:rPr>
                              <w:t>1</w:t>
                            </w:r>
                            <w:r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>гр.</w:t>
                            </w:r>
                          </w:p>
                          <w:p w14:paraId="67302BDE" w14:textId="77777777" w:rsidR="00A314D7" w:rsidRPr="000C5B2C" w:rsidRDefault="00A314D7" w:rsidP="000445C9"/>
                          <w:p w14:paraId="3E0FC7E7" w14:textId="77777777" w:rsidR="00A314D7" w:rsidRPr="000C5B2C" w:rsidRDefault="00A314D7" w:rsidP="000445C9"/>
                          <w:p w14:paraId="7E74C41A" w14:textId="77777777" w:rsidR="00A314D7" w:rsidRPr="00D01384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Cs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DBAC2" id="Rectangle 927" o:spid="_x0000_s1027" style="position:absolute;left:0;text-align:left;margin-left:990pt;margin-top:757.5pt;width:142pt;height:17.0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" filled="f" stroked="f" strokeweight=".25pt">
                <v:textbox inset="1pt,1pt,1pt,1pt">
                  <w:txbxContent>
                    <w:p w14:paraId="4965F336" w14:textId="6B97A3E6" w:rsidR="00F77BAA" w:rsidRPr="00D97D7C" w:rsidRDefault="00A94FEE" w:rsidP="00F77BAA">
                      <w:pPr>
                        <w:pStyle w:val="ab"/>
                        <w:jc w:val="center"/>
                        <w:rPr>
                          <w:rFonts w:ascii="Times New Roman" w:hAnsi="Times New Roman"/>
                          <w:color w:val="FFFFFF"/>
                          <w:sz w:val="24"/>
                          <w:szCs w:val="24"/>
                          <w:lang w:val="ru-RU"/>
                        </w:rPr>
                      </w:pPr>
                      <w:r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ФИТ 2к. 10/</w:t>
                      </w:r>
                      <w:r w:rsidR="00FA0452">
                        <w:rPr>
                          <w:rFonts w:ascii="Times New Roman" w:eastAsia="Calibri" w:hAnsi="Times New Roman"/>
                          <w:sz w:val="24"/>
                          <w:szCs w:val="24"/>
                          <w:lang w:val="en-US" w:eastAsia="en-US"/>
                        </w:rPr>
                        <w:t>1</w:t>
                      </w:r>
                      <w:r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>гр.</w:t>
                      </w:r>
                    </w:p>
                    <w:p w14:paraId="67302BDE" w14:textId="77777777" w:rsidR="00A314D7" w:rsidRPr="000C5B2C" w:rsidRDefault="00A314D7" w:rsidP="000445C9"/>
                    <w:p w14:paraId="3E0FC7E7" w14:textId="77777777" w:rsidR="00A314D7" w:rsidRPr="000C5B2C" w:rsidRDefault="00A314D7" w:rsidP="000445C9"/>
                    <w:p w14:paraId="7E74C41A" w14:textId="77777777" w:rsidR="00A314D7" w:rsidRPr="00D01384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Cs w:val="2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18112" behindDoc="0" locked="0" layoutInCell="1" allowOverlap="1" wp14:anchorId="307771E9" wp14:editId="101209A8">
                <wp:simplePos x="0" y="0"/>
                <wp:positionH relativeFrom="column">
                  <wp:posOffset>12672060</wp:posOffset>
                </wp:positionH>
                <wp:positionV relativeFrom="paragraph">
                  <wp:posOffset>8775700</wp:posOffset>
                </wp:positionV>
                <wp:extent cx="213360" cy="501015"/>
                <wp:effectExtent l="0" t="0" r="0" b="0"/>
                <wp:wrapNone/>
                <wp:docPr id="1" name="Text Box 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360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AF81C8" w14:textId="0618E7E2" w:rsidR="00A314D7" w:rsidRDefault="00A314D7" w:rsidP="00627F81">
                            <w:pPr>
                              <w:rPr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  <w:p w14:paraId="04848D11" w14:textId="1A051F8D" w:rsidR="00A6120E" w:rsidRPr="00A6120E" w:rsidRDefault="00A6120E" w:rsidP="00627F81">
                            <w:pPr>
                              <w:rPr>
                                <w:i/>
                                <w:iCs/>
                                <w:sz w:val="18"/>
                                <w:szCs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7771E9" id="_x0000_t202" coordsize="21600,21600" o:spt="202" path="m,l,21600r21600,l21600,xe">
                <v:stroke joinstyle="miter"/>
                <v:path gradientshapeok="t" o:connecttype="rect"/>
              </v:shapetype>
              <v:shape id="Text Box 944" o:spid="_x0000_s1027" type="#_x0000_t202" style="position:absolute;left:0;text-align:left;margin-left:997.8pt;margin-top:691pt;width:16.8pt;height:39.45pt;z-index:25141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" filled="f" stroked="f">
                <v:textbox>
                  <w:txbxContent>
                    <w:p w14:paraId="19AF81C8" w14:textId="0618E7E2" w:rsidR="00A314D7" w:rsidRDefault="00A314D7" w:rsidP="00627F81">
                      <w:pPr>
                        <w:rPr>
                          <w:sz w:val="18"/>
                          <w:szCs w:val="18"/>
                          <w:lang w:val="ru-RU"/>
                        </w:rPr>
                      </w:pPr>
                    </w:p>
                    <w:p w14:paraId="04848D11" w14:textId="1A051F8D" w:rsidR="00A6120E" w:rsidRPr="00A6120E" w:rsidRDefault="00A6120E" w:rsidP="00627F81">
                      <w:pPr>
                        <w:rPr>
                          <w:i/>
                          <w:iCs/>
                          <w:sz w:val="18"/>
                          <w:szCs w:val="18"/>
                          <w:lang w:val="ru-RU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66ADCBF4" wp14:editId="30E16E37">
                <wp:simplePos x="0" y="0"/>
                <wp:positionH relativeFrom="column">
                  <wp:posOffset>8672195</wp:posOffset>
                </wp:positionH>
                <wp:positionV relativeFrom="paragraph">
                  <wp:posOffset>8963025</wp:posOffset>
                </wp:positionV>
                <wp:extent cx="1309370" cy="151765"/>
                <wp:effectExtent l="0" t="0" r="5080" b="635"/>
                <wp:wrapNone/>
                <wp:docPr id="45" name="Rectangle 9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0937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F666E4E" w14:textId="0E96C405" w:rsidR="00A314D7" w:rsidRPr="00136FC4" w:rsidRDefault="00FA0452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Мамонько Д.А.</w:t>
                            </w:r>
                            <w:r w:rsidR="00D30967"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ADCBF4" id="Rectangle 904" o:spid="_x0000_s1029" style="position:absolute;left:0;text-align:left;margin-left:682.85pt;margin-top:705.75pt;width:103.1pt;height:11.9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" filled="f" stroked="f" strokeweight=".25pt">
                <v:textbox inset="1pt,1pt,1pt,1pt">
                  <w:txbxContent>
                    <w:p w14:paraId="1F666E4E" w14:textId="0E96C405" w:rsidR="00A314D7" w:rsidRPr="00136FC4" w:rsidRDefault="00FA0452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Мамонько Д.А.</w:t>
                      </w:r>
                      <w:r w:rsidR="00D30967"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5223507D" wp14:editId="087E2D3C">
                <wp:simplePos x="0" y="0"/>
                <wp:positionH relativeFrom="column">
                  <wp:posOffset>8672830</wp:posOffset>
                </wp:positionH>
                <wp:positionV relativeFrom="paragraph">
                  <wp:posOffset>9132570</wp:posOffset>
                </wp:positionV>
                <wp:extent cx="861060" cy="151765"/>
                <wp:effectExtent l="0" t="0" r="0" b="635"/>
                <wp:wrapNone/>
                <wp:docPr id="47" name="Rectangle 9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6106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B30A31" w14:textId="244411A3" w:rsidR="00A425F9" w:rsidRPr="00627B06" w:rsidRDefault="00A94FEE" w:rsidP="00A425F9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Некрасова А.П.</w:t>
                            </w:r>
                          </w:p>
                          <w:p w14:paraId="6FC02C0E" w14:textId="7CADD20E" w:rsidR="00A314D7" w:rsidRPr="00A425F9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en-GB"/>
                              </w:rPr>
                            </w:pPr>
                          </w:p>
                          <w:p w14:paraId="3A67100B" w14:textId="77777777" w:rsidR="00A314D7" w:rsidRPr="00627B06" w:rsidRDefault="00A314D7" w:rsidP="00FE157A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  <w:p w14:paraId="1EDF52AF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223507D" id="Rectangle 907" o:spid="_x0000_s1030" style="position:absolute;left:0;text-align:left;margin-left:682.9pt;margin-top:719.1pt;width:67.8pt;height:11.95pt;z-index:251793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" filled="f" stroked="f" strokeweight=".25pt">
                <v:textbox inset="1pt,1pt,1pt,1pt">
                  <w:txbxContent>
                    <w:p w14:paraId="13B30A31" w14:textId="244411A3" w:rsidR="00A425F9" w:rsidRPr="00627B06" w:rsidRDefault="00A94FEE" w:rsidP="00A425F9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Некрасова А.П.</w:t>
                      </w:r>
                    </w:p>
                    <w:p w14:paraId="6FC02C0E" w14:textId="7CADD20E" w:rsidR="00A314D7" w:rsidRPr="00A425F9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en-GB"/>
                        </w:rPr>
                      </w:pPr>
                    </w:p>
                    <w:p w14:paraId="3A67100B" w14:textId="77777777" w:rsidR="00A314D7" w:rsidRPr="00627B06" w:rsidRDefault="00A314D7" w:rsidP="00FE157A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  <w:p w14:paraId="1EDF52AF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2FD3AD58" wp14:editId="6B9A155C">
                <wp:simplePos x="0" y="0"/>
                <wp:positionH relativeFrom="column">
                  <wp:posOffset>7990205</wp:posOffset>
                </wp:positionH>
                <wp:positionV relativeFrom="paragraph">
                  <wp:posOffset>9133840</wp:posOffset>
                </wp:positionV>
                <wp:extent cx="683895" cy="151765"/>
                <wp:effectExtent l="0" t="0" r="1905" b="635"/>
                <wp:wrapNone/>
                <wp:docPr id="46" name="Rectangle 9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E38F1BF" w14:textId="77777777" w:rsidR="00A314D7" w:rsidRPr="00461714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  <w:r w:rsidRPr="00461714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Провер</w:t>
                            </w:r>
                            <w:proofErr w:type="spellEnd"/>
                            <w:r w:rsidRPr="00461714"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D3AD58" id="Rectangle 906" o:spid="_x0000_s1032" style="position:absolute;left:0;text-align:left;margin-left:629.15pt;margin-top:719.2pt;width:53.85pt;height:11.95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" filled="f" stroked="f" strokeweight=".25pt">
                <v:textbox inset="1pt,1pt,1pt,1pt">
                  <w:txbxContent>
                    <w:p w14:paraId="0E38F1BF" w14:textId="77777777" w:rsidR="00A314D7" w:rsidRPr="00461714" w:rsidRDefault="00A314D7" w:rsidP="00627F81">
                      <w:pPr>
                        <w:pStyle w:val="ab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  <w:r w:rsidRPr="00461714">
                        <w:rPr>
                          <w:rFonts w:ascii="Times New Roman" w:hAnsi="Times New Roman"/>
                          <w:iCs/>
                          <w:sz w:val="18"/>
                        </w:rPr>
                        <w:t xml:space="preserve"> </w:t>
                      </w:r>
                      <w:proofErr w:type="spellStart"/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Провер</w:t>
                      </w:r>
                      <w:proofErr w:type="spellEnd"/>
                      <w:r w:rsidRPr="00461714">
                        <w:rPr>
                          <w:rFonts w:ascii="Times New Roman" w:hAnsi="Times New Roman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0F00B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34763851" wp14:editId="11325DF7">
                <wp:simplePos x="0" y="0"/>
                <wp:positionH relativeFrom="column">
                  <wp:posOffset>7990205</wp:posOffset>
                </wp:positionH>
                <wp:positionV relativeFrom="paragraph">
                  <wp:posOffset>8962390</wp:posOffset>
                </wp:positionV>
                <wp:extent cx="683895" cy="151765"/>
                <wp:effectExtent l="0" t="0" r="1905" b="635"/>
                <wp:wrapNone/>
                <wp:docPr id="44" name="Rectangle 9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B0E8A37" w14:textId="77777777" w:rsidR="00A314D7" w:rsidRPr="00E672C2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672C2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E672C2"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763851" id="Rectangle 903" o:spid="_x0000_s1033" style="position:absolute;left:0;text-align:left;margin-left:629.15pt;margin-top:705.7pt;width:53.85pt;height:11.9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" filled="f" stroked="f" strokeweight=".25pt">
                <v:textbox inset="1pt,1pt,1pt,1pt">
                  <w:txbxContent>
                    <w:p w14:paraId="6B0E8A37" w14:textId="77777777" w:rsidR="00A314D7" w:rsidRPr="00E672C2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  <w:t xml:space="preserve"> Разраб.</w:t>
                      </w:r>
                    </w:p>
                  </w:txbxContent>
                </v:textbox>
              </v:rect>
            </w:pict>
          </mc:Fallback>
        </mc:AlternateContent>
      </w:r>
      <w:r w:rsidR="00C3449C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05601571" wp14:editId="480E2D46">
                <wp:simplePos x="0" y="0"/>
                <wp:positionH relativeFrom="column">
                  <wp:posOffset>8672037</wp:posOffset>
                </wp:positionH>
                <wp:positionV relativeFrom="paragraph">
                  <wp:posOffset>9655175</wp:posOffset>
                </wp:positionV>
                <wp:extent cx="881250" cy="151765"/>
                <wp:effectExtent l="0" t="0" r="0" b="635"/>
                <wp:wrapNone/>
                <wp:docPr id="48" name="Rectangle 9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125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F18979" w14:textId="73052959" w:rsidR="00A314D7" w:rsidRPr="00461714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Cs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601571" id="Rectangle 909" o:spid="_x0000_s1034" style="position:absolute;left:0;text-align:left;margin-left:682.85pt;margin-top:760.25pt;width:69.4pt;height:11.95pt;z-index:251803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" filled="f" stroked="f" strokeweight=".25pt">
                <v:textbox inset="1pt,1pt,1pt,1pt">
                  <w:txbxContent>
                    <w:p w14:paraId="43F18979" w14:textId="73052959" w:rsidR="00A314D7" w:rsidRPr="00461714" w:rsidRDefault="00A314D7" w:rsidP="00627F81">
                      <w:pPr>
                        <w:pStyle w:val="ab"/>
                        <w:rPr>
                          <w:rFonts w:ascii="Times New Roman" w:hAnsi="Times New Roman"/>
                          <w:iCs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2A25A6B1" wp14:editId="34604E0E">
                <wp:simplePos x="0" y="0"/>
                <wp:positionH relativeFrom="column">
                  <wp:posOffset>8663710</wp:posOffset>
                </wp:positionH>
                <wp:positionV relativeFrom="paragraph">
                  <wp:posOffset>9822873</wp:posOffset>
                </wp:positionV>
                <wp:extent cx="871278" cy="151765"/>
                <wp:effectExtent l="0" t="0" r="5080" b="635"/>
                <wp:wrapNone/>
                <wp:docPr id="53" name="Rectangle 9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1278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73CA4DF" w14:textId="02A7B21C" w:rsidR="00A314D7" w:rsidRPr="00627B06" w:rsidRDefault="00A94FEE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Некрасова А.П.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25A6B1" id="Rectangle 916" o:spid="_x0000_s1034" style="position:absolute;left:0;text-align:left;margin-left:682.2pt;margin-top:773.45pt;width:68.6pt;height:11.95pt;z-index:251865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" filled="f" stroked="f" strokeweight=".25pt">
                <v:textbox inset="1pt,1pt,1pt,1pt">
                  <w:txbxContent>
                    <w:p w14:paraId="673CA4DF" w14:textId="02A7B21C" w:rsidR="00A314D7" w:rsidRPr="00627B06" w:rsidRDefault="00A94FEE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Некрасова А.П.</w:t>
                      </w:r>
                    </w:p>
                  </w:txbxContent>
                </v:textbox>
              </v:rect>
            </w:pict>
          </mc:Fallback>
        </mc:AlternateContent>
      </w:r>
      <w:r w:rsidR="00A425F9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56000" behindDoc="0" locked="0" layoutInCell="1" allowOverlap="1" wp14:anchorId="4919D33D" wp14:editId="6D9F3DAF">
                <wp:simplePos x="0" y="0"/>
                <wp:positionH relativeFrom="column">
                  <wp:posOffset>8638116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5" name="Line 8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C1DCB6" id="Line 883" o:spid="_x0000_s1026" style="position:absolute;z-index:25145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80.15pt,636.85pt" to="680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36544" behindDoc="0" locked="0" layoutInCell="1" allowOverlap="1" wp14:anchorId="41371984" wp14:editId="110E512C">
                <wp:simplePos x="0" y="0"/>
                <wp:positionH relativeFrom="column">
                  <wp:posOffset>2259330</wp:posOffset>
                </wp:positionH>
                <wp:positionV relativeFrom="paragraph">
                  <wp:posOffset>-2160270</wp:posOffset>
                </wp:positionV>
                <wp:extent cx="10168255" cy="14121130"/>
                <wp:effectExtent l="0" t="0" r="0" b="0"/>
                <wp:wrapNone/>
                <wp:docPr id="58" name="Rectangle 8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168255" cy="1412113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2554110" id="Rectangle 880" o:spid="_x0000_s1026" style="position:absolute;margin-left:177.9pt;margin-top:-170.1pt;width:800.65pt;height:1111.9pt;rotation:90;z-index:25143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" filled="f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79DAB225" wp14:editId="6D4CBC5B">
                <wp:simplePos x="0" y="0"/>
                <wp:positionH relativeFrom="column">
                  <wp:posOffset>13307695</wp:posOffset>
                </wp:positionH>
                <wp:positionV relativeFrom="paragraph">
                  <wp:posOffset>9308465</wp:posOffset>
                </wp:positionV>
                <wp:extent cx="474345" cy="151765"/>
                <wp:effectExtent l="0" t="0" r="0" b="0"/>
                <wp:wrapNone/>
                <wp:docPr id="57" name="Rectangle 9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4CE5626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DAB225" id="Rectangle 923" o:spid="_x0000_s1036" style="position:absolute;left:0;text-align:left;margin-left:1047.85pt;margin-top:732.95pt;width:37.35pt;height:11.9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" filled="f" stroked="f" strokeweight=".25pt">
                <v:textbox inset="1pt,1pt,1pt,1pt">
                  <w:txbxContent>
                    <w:p w14:paraId="44CE5626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55F13A70" wp14:editId="33E2D1D1">
                <wp:simplePos x="0" y="0"/>
                <wp:positionH relativeFrom="column">
                  <wp:posOffset>12599035</wp:posOffset>
                </wp:positionH>
                <wp:positionV relativeFrom="paragraph">
                  <wp:posOffset>9308465</wp:posOffset>
                </wp:positionV>
                <wp:extent cx="311785" cy="151765"/>
                <wp:effectExtent l="0" t="0" r="0" b="0"/>
                <wp:wrapNone/>
                <wp:docPr id="56" name="Rectangle 8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178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5F83CA4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en-US"/>
                              </w:rPr>
                              <w:t>Лист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5F13A70" id="Rectangle 894" o:spid="_x0000_s1037" style="position:absolute;left:0;text-align:left;margin-left:992.05pt;margin-top:732.95pt;width:24.55pt;height:11.95pt;z-index:25153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" filled="f" stroked="f" strokeweight=".25pt">
                <v:textbox inset="1pt,1pt,1pt,1pt">
                  <w:txbxContent>
                    <w:p w14:paraId="35F83CA4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proofErr w:type="spellStart"/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  <w:lang w:val="en-US"/>
                        </w:rPr>
                        <w:t>Лист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225BC46A" wp14:editId="1F9801FD">
                <wp:simplePos x="0" y="0"/>
                <wp:positionH relativeFrom="column">
                  <wp:posOffset>8706485</wp:posOffset>
                </wp:positionH>
                <wp:positionV relativeFrom="paragraph">
                  <wp:posOffset>9471660</wp:posOffset>
                </wp:positionV>
                <wp:extent cx="827405" cy="151130"/>
                <wp:effectExtent l="0" t="0" r="0" b="0"/>
                <wp:wrapNone/>
                <wp:docPr id="55" name="Rectangle 9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DF6F0F7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BC46A" id="Rectangle 934" o:spid="_x0000_s1038" style="position:absolute;left:0;text-align:left;margin-left:685.55pt;margin-top:745.8pt;width:65.15pt;height:11.9pt;z-index:25189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" filled="f" stroked="f" strokeweight=".25pt">
                <v:textbox inset="1pt,1pt,1pt,1pt">
                  <w:txbxContent>
                    <w:p w14:paraId="6DF6F0F7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358AD54C" wp14:editId="25911031">
                <wp:simplePos x="0" y="0"/>
                <wp:positionH relativeFrom="column">
                  <wp:posOffset>7990205</wp:posOffset>
                </wp:positionH>
                <wp:positionV relativeFrom="paragraph">
                  <wp:posOffset>9471660</wp:posOffset>
                </wp:positionV>
                <wp:extent cx="683895" cy="151130"/>
                <wp:effectExtent l="0" t="0" r="0" b="0"/>
                <wp:wrapNone/>
                <wp:docPr id="54" name="Rectangle 9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A1A809D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8AD54C" id="_x0000_s1039" style="position:absolute;left:0;text-align:left;margin-left:629.15pt;margin-top:745.8pt;width:53.85pt;height:11.9pt;z-index:25187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" filled="f" stroked="f" strokeweight=".25pt">
                <v:textbox inset="1pt,1pt,1pt,1pt">
                  <w:txbxContent>
                    <w:p w14:paraId="1A1A809D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0178A53A" wp14:editId="4926F401">
                <wp:simplePos x="0" y="0"/>
                <wp:positionH relativeFrom="column">
                  <wp:posOffset>7990205</wp:posOffset>
                </wp:positionH>
                <wp:positionV relativeFrom="paragraph">
                  <wp:posOffset>9822815</wp:posOffset>
                </wp:positionV>
                <wp:extent cx="683895" cy="151765"/>
                <wp:effectExtent l="0" t="0" r="0" b="0"/>
                <wp:wrapNone/>
                <wp:docPr id="52" name="Rectangle 9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38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C9928C5" w14:textId="20B3126B" w:rsidR="00A314D7" w:rsidRPr="0087576F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627B06">
                              <w:rPr>
                                <w:rFonts w:ascii="Times New Roman" w:hAnsi="Times New Roman"/>
                                <w:sz w:val="18"/>
                              </w:rPr>
                              <w:t xml:space="preserve"> </w:t>
                            </w:r>
                            <w:proofErr w:type="spellStart"/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Утв</w:t>
                            </w:r>
                            <w:proofErr w:type="spellEnd"/>
                            <w:r w:rsidRPr="0087576F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178A53A" id="Rectangle 915" o:spid="_x0000_s1040" style="position:absolute;left:0;text-align:left;margin-left:629.15pt;margin-top:773.45pt;width:53.85pt;height:11.95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" filled="f" stroked="f" strokeweight=".25pt">
                <v:textbox inset="1pt,1pt,1pt,1pt">
                  <w:txbxContent>
                    <w:p w14:paraId="0C9928C5" w14:textId="20B3126B" w:rsidR="00A314D7" w:rsidRPr="0087576F" w:rsidRDefault="00A314D7" w:rsidP="00627F81">
                      <w:pPr>
                        <w:pStyle w:val="ab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627B06">
                        <w:rPr>
                          <w:rFonts w:ascii="Times New Roman" w:hAnsi="Times New Roman"/>
                          <w:sz w:val="18"/>
                        </w:rPr>
                        <w:t xml:space="preserve"> </w:t>
                      </w:r>
                      <w:proofErr w:type="spellStart"/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Утв</w:t>
                      </w:r>
                      <w:proofErr w:type="spellEnd"/>
                      <w:r w:rsidRPr="0087576F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365B4BC0" wp14:editId="57CC261C">
                <wp:simplePos x="0" y="0"/>
                <wp:positionH relativeFrom="column">
                  <wp:posOffset>13633450</wp:posOffset>
                </wp:positionH>
                <wp:positionV relativeFrom="paragraph">
                  <wp:posOffset>8955405</wp:posOffset>
                </wp:positionV>
                <wp:extent cx="748030" cy="151765"/>
                <wp:effectExtent l="0" t="0" r="0" b="0"/>
                <wp:wrapNone/>
                <wp:docPr id="43" name="Rectangle 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6EE94F" w14:textId="77777777" w:rsidR="00A314D7" w:rsidRPr="00627B06" w:rsidRDefault="00A314D7" w:rsidP="00627F81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14:paraId="1AF95A43" w14:textId="77777777" w:rsidR="00A314D7" w:rsidRPr="00627B06" w:rsidRDefault="00A314D7" w:rsidP="00627F81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65B4BC0" id="Rectangle 941" o:spid="_x0000_s1041" style="position:absolute;left:0;text-align:left;margin-left:1073.5pt;margin-top:705.15pt;width:58.9pt;height:11.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" filled="f" stroked="f" strokeweight=".25pt">
                <v:textbox inset="1pt,1pt,1pt,1pt">
                  <w:txbxContent>
                    <w:p w14:paraId="556EE94F" w14:textId="77777777" w:rsidR="00A314D7" w:rsidRPr="00627B06" w:rsidRDefault="00A314D7" w:rsidP="00627F81">
                      <w:pPr>
                        <w:pStyle w:val="a3"/>
                        <w:jc w:val="center"/>
                        <w:rPr>
                          <w:sz w:val="18"/>
                          <w:lang w:val="ru-RU"/>
                        </w:rPr>
                      </w:pPr>
                    </w:p>
                    <w:p w14:paraId="1AF95A43" w14:textId="77777777" w:rsidR="00A314D7" w:rsidRPr="00627B06" w:rsidRDefault="00A314D7" w:rsidP="00627F81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6775D3CC" wp14:editId="5862A405">
                <wp:simplePos x="0" y="0"/>
                <wp:positionH relativeFrom="column">
                  <wp:posOffset>13103860</wp:posOffset>
                </wp:positionH>
                <wp:positionV relativeFrom="paragraph">
                  <wp:posOffset>8955405</wp:posOffset>
                </wp:positionV>
                <wp:extent cx="473710" cy="151765"/>
                <wp:effectExtent l="0" t="0" r="0" b="0"/>
                <wp:wrapNone/>
                <wp:docPr id="42" name="Rectangle 9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F09A756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775D3CC" id="Rectangle 940" o:spid="_x0000_s1042" style="position:absolute;left:0;text-align:left;margin-left:1031.8pt;margin-top:705.15pt;width:37.3pt;height:11.95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" filled="f" stroked="f" strokeweight=".25pt">
                <v:textbox inset="1pt,1pt,1pt,1pt">
                  <w:txbxContent>
                    <w:p w14:paraId="3F09A756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2E4B2B27" wp14:editId="34B40112">
                <wp:simplePos x="0" y="0"/>
                <wp:positionH relativeFrom="column">
                  <wp:posOffset>10476230</wp:posOffset>
                </wp:positionH>
                <wp:positionV relativeFrom="paragraph">
                  <wp:posOffset>9505950</wp:posOffset>
                </wp:positionV>
                <wp:extent cx="2022475" cy="450850"/>
                <wp:effectExtent l="0" t="0" r="0" b="0"/>
                <wp:wrapNone/>
                <wp:docPr id="41" name="Rectangle 9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22475" cy="450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F22AA9B" w14:textId="77777777" w:rsidR="00A314D7" w:rsidRPr="00627B06" w:rsidRDefault="00A314D7" w:rsidP="00627F81">
                            <w:pPr>
                              <w:pStyle w:val="ab"/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4B2B27" id="Rectangle 939" o:spid="_x0000_s1043" style="position:absolute;left:0;text-align:left;margin-left:824.9pt;margin-top:748.5pt;width:159.25pt;height:35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" filled="f" stroked="f" strokeweight=".25pt">
                <v:textbox inset="1pt,1pt,1pt,1pt">
                  <w:txbxContent>
                    <w:p w14:paraId="7F22AA9B" w14:textId="77777777" w:rsidR="00A314D7" w:rsidRPr="00627B06" w:rsidRDefault="00A314D7" w:rsidP="00627F81">
                      <w:pPr>
                        <w:pStyle w:val="ab"/>
                        <w:rPr>
                          <w:rFonts w:ascii="Times New Roman" w:hAnsi="Times New Roman"/>
                          <w:sz w:val="18"/>
                          <w:lang w:val="ru-RU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14C33C2E" wp14:editId="24D28E00">
                <wp:simplePos x="0" y="0"/>
                <wp:positionH relativeFrom="column">
                  <wp:posOffset>13248005</wp:posOffset>
                </wp:positionH>
                <wp:positionV relativeFrom="paragraph">
                  <wp:posOffset>9299575</wp:posOffset>
                </wp:positionV>
                <wp:extent cx="635" cy="165735"/>
                <wp:effectExtent l="0" t="0" r="0" b="0"/>
                <wp:wrapNone/>
                <wp:docPr id="40" name="Line 9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57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D389AE" id="Line 938" o:spid="_x0000_s1026" style="position:absolute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3.15pt,732.25pt" to="1043.2pt,7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20E86F5A" wp14:editId="30CC09A0">
                <wp:simplePos x="0" y="0"/>
                <wp:positionH relativeFrom="column">
                  <wp:posOffset>13633450</wp:posOffset>
                </wp:positionH>
                <wp:positionV relativeFrom="paragraph">
                  <wp:posOffset>8615680</wp:posOffset>
                </wp:positionV>
                <wp:extent cx="748030" cy="151765"/>
                <wp:effectExtent l="0" t="0" r="0" b="0"/>
                <wp:wrapNone/>
                <wp:docPr id="39" name="Rectangle 9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803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7F8C46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Масштаб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86F5A" id="Rectangle 937" o:spid="_x0000_s1044" style="position:absolute;left:0;text-align:left;margin-left:1073.5pt;margin-top:678.4pt;width:58.9pt;height:11.95pt;z-index:251717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" filled="f" stroked="f" strokeweight=".25pt">
                <v:textbox inset="1pt,1pt,1pt,1pt">
                  <w:txbxContent>
                    <w:p w14:paraId="167F8C46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Масштаб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1004A3D8" wp14:editId="3E6EE0A9">
                <wp:simplePos x="0" y="0"/>
                <wp:positionH relativeFrom="column">
                  <wp:posOffset>13103860</wp:posOffset>
                </wp:positionH>
                <wp:positionV relativeFrom="paragraph">
                  <wp:posOffset>8615680</wp:posOffset>
                </wp:positionV>
                <wp:extent cx="473710" cy="151765"/>
                <wp:effectExtent l="0" t="0" r="0" b="0"/>
                <wp:wrapNone/>
                <wp:docPr id="38" name="Rectangle 9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37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BE77A5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Масса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04A3D8" id="Rectangle 936" o:spid="_x0000_s1045" style="position:absolute;left:0;text-align:left;margin-left:1031.8pt;margin-top:678.4pt;width:37.3pt;height:11.9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" filled="f" stroked="f" strokeweight=".25pt">
                <v:textbox inset="1pt,1pt,1pt,1pt">
                  <w:txbxContent>
                    <w:p w14:paraId="2BBE77A5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Масса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1D0E4846" wp14:editId="116640F6">
                <wp:simplePos x="0" y="0"/>
                <wp:positionH relativeFrom="column">
                  <wp:posOffset>13072745</wp:posOffset>
                </wp:positionH>
                <wp:positionV relativeFrom="paragraph">
                  <wp:posOffset>8606155</wp:posOffset>
                </wp:positionV>
                <wp:extent cx="1905" cy="684530"/>
                <wp:effectExtent l="0" t="0" r="0" b="0"/>
                <wp:wrapNone/>
                <wp:docPr id="37" name="Line 9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845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ACDACC5" id="Line 935" o:spid="_x0000_s1026" style="position:absolute;z-index:251702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29.35pt,677.65pt" to="1029.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7F75EC0" wp14:editId="08F4FEBA">
                <wp:simplePos x="0" y="0"/>
                <wp:positionH relativeFrom="column">
                  <wp:posOffset>7980680</wp:posOffset>
                </wp:positionH>
                <wp:positionV relativeFrom="paragraph">
                  <wp:posOffset>9121775</wp:posOffset>
                </wp:positionV>
                <wp:extent cx="2450465" cy="635"/>
                <wp:effectExtent l="0" t="0" r="0" b="0"/>
                <wp:wrapNone/>
                <wp:docPr id="36" name="Line 9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4FB0F7" id="Line 931" o:spid="_x0000_s1026" style="position:absolute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18.25pt" to="821.35pt,7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7FAC3DD" wp14:editId="715C8A54">
                <wp:simplePos x="0" y="0"/>
                <wp:positionH relativeFrom="column">
                  <wp:posOffset>7980680</wp:posOffset>
                </wp:positionH>
                <wp:positionV relativeFrom="paragraph">
                  <wp:posOffset>8428355</wp:posOffset>
                </wp:positionV>
                <wp:extent cx="2450465" cy="635"/>
                <wp:effectExtent l="0" t="0" r="0" b="0"/>
                <wp:wrapNone/>
                <wp:docPr id="35" name="Line 9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AE5A96" id="Line 930" o:spid="_x0000_s1026" style="position:absolute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63.65pt" to="821.35pt,66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A38E680" wp14:editId="0099542A">
                <wp:simplePos x="0" y="0"/>
                <wp:positionH relativeFrom="column">
                  <wp:posOffset>7980680</wp:posOffset>
                </wp:positionH>
                <wp:positionV relativeFrom="paragraph">
                  <wp:posOffset>8255000</wp:posOffset>
                </wp:positionV>
                <wp:extent cx="2450465" cy="635"/>
                <wp:effectExtent l="0" t="0" r="0" b="0"/>
                <wp:wrapNone/>
                <wp:docPr id="34" name="Line 9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C9BA76" id="Line 929" o:spid="_x0000_s1026" style="position:absolute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50pt" to="821.35pt,6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23EFA806" wp14:editId="5CE381CA">
                <wp:simplePos x="0" y="0"/>
                <wp:positionH relativeFrom="column">
                  <wp:posOffset>7980680</wp:posOffset>
                </wp:positionH>
                <wp:positionV relativeFrom="paragraph">
                  <wp:posOffset>8081010</wp:posOffset>
                </wp:positionV>
                <wp:extent cx="6419215" cy="635"/>
                <wp:effectExtent l="0" t="0" r="0" b="0"/>
                <wp:wrapNone/>
                <wp:docPr id="33" name="Line 9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1921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0AA2EBF" id="Line 928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36.3pt" to="1133.85pt,6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5C27060" wp14:editId="019730E4">
                <wp:simplePos x="0" y="0"/>
                <wp:positionH relativeFrom="column">
                  <wp:posOffset>12896850</wp:posOffset>
                </wp:positionH>
                <wp:positionV relativeFrom="paragraph">
                  <wp:posOffset>8785225</wp:posOffset>
                </wp:positionV>
                <wp:extent cx="635" cy="505460"/>
                <wp:effectExtent l="0" t="0" r="0" b="0"/>
                <wp:wrapNone/>
                <wp:docPr id="31" name="Line 9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30C4D8" id="Line 926" o:spid="_x0000_s1026" style="position:absolute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15.5pt,691.75pt" to="1015.5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F5E1327" wp14:editId="1ACCC66D">
                <wp:simplePos x="0" y="0"/>
                <wp:positionH relativeFrom="column">
                  <wp:posOffset>12721590</wp:posOffset>
                </wp:positionH>
                <wp:positionV relativeFrom="paragraph">
                  <wp:posOffset>8785225</wp:posOffset>
                </wp:positionV>
                <wp:extent cx="0" cy="505460"/>
                <wp:effectExtent l="0" t="0" r="0" b="0"/>
                <wp:wrapNone/>
                <wp:docPr id="30" name="Line 9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54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284720" id="Line 925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01.7pt,691.75pt" to="1001.7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171197D0" wp14:editId="048F095B">
                <wp:simplePos x="0" y="0"/>
                <wp:positionH relativeFrom="column">
                  <wp:posOffset>13734415</wp:posOffset>
                </wp:positionH>
                <wp:positionV relativeFrom="paragraph">
                  <wp:posOffset>9308465</wp:posOffset>
                </wp:positionV>
                <wp:extent cx="498475" cy="151765"/>
                <wp:effectExtent l="0" t="0" r="0" b="0"/>
                <wp:wrapNone/>
                <wp:docPr id="29" name="Rectangle 9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847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CFC233A" w14:textId="77777777" w:rsidR="00A314D7" w:rsidRPr="00B46DFE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6D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1197D0" id="Rectangle 924" o:spid="_x0000_s1046" style="position:absolute;left:0;text-align:left;margin-left:1081.45pt;margin-top:732.95pt;width:39.25pt;height:11.95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" filled="f" stroked="f" strokeweight=".25pt">
                <v:textbox inset="1pt,1pt,1pt,1pt">
                  <w:txbxContent>
                    <w:p w14:paraId="2CFC233A" w14:textId="77777777" w:rsidR="00A314D7" w:rsidRPr="00B46DFE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6D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18F9B578" wp14:editId="748C0E8D">
                <wp:simplePos x="0" y="0"/>
                <wp:positionH relativeFrom="column">
                  <wp:posOffset>12573000</wp:posOffset>
                </wp:positionH>
                <wp:positionV relativeFrom="paragraph">
                  <wp:posOffset>8615680</wp:posOffset>
                </wp:positionV>
                <wp:extent cx="474345" cy="151765"/>
                <wp:effectExtent l="0" t="0" r="0" b="0"/>
                <wp:wrapNone/>
                <wp:docPr id="28" name="Rectangle 9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34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9281B9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F9B578" id="Rectangle 922" o:spid="_x0000_s1047" style="position:absolute;left:0;text-align:left;margin-left:990pt;margin-top:678.4pt;width:37.35pt;height:11.95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" filled="f" stroked="f" strokeweight=".25pt">
                <v:textbox inset="1pt,1pt,1pt,1pt">
                  <w:txbxContent>
                    <w:p w14:paraId="389281B9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Лит</w:t>
                      </w:r>
                      <w:proofErr w:type="spellEnd"/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3EB38B32" wp14:editId="1D1ADF23">
                <wp:simplePos x="0" y="0"/>
                <wp:positionH relativeFrom="column">
                  <wp:posOffset>13597890</wp:posOffset>
                </wp:positionH>
                <wp:positionV relativeFrom="paragraph">
                  <wp:posOffset>8611235</wp:posOffset>
                </wp:positionV>
                <wp:extent cx="1905" cy="679450"/>
                <wp:effectExtent l="0" t="0" r="0" b="0"/>
                <wp:wrapNone/>
                <wp:docPr id="27" name="Line 9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05" cy="67945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250016" id="Line 921" o:spid="_x0000_s1026" style="position:absolute;z-index:251618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70.7pt,678.05pt" to="1070.85pt,73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8EFC566" wp14:editId="2E4AC28B">
                <wp:simplePos x="0" y="0"/>
                <wp:positionH relativeFrom="column">
                  <wp:posOffset>10439400</wp:posOffset>
                </wp:positionH>
                <wp:positionV relativeFrom="paragraph">
                  <wp:posOffset>9469120</wp:posOffset>
                </wp:positionV>
                <wp:extent cx="3964305" cy="635"/>
                <wp:effectExtent l="0" t="0" r="0" b="0"/>
                <wp:wrapNone/>
                <wp:docPr id="26" name="Line 9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43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B4D1B" id="Line 920" o:spid="_x0000_s1026" style="position:absolute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2pt,745.6pt" to="1134.15pt,7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7174916D" wp14:editId="4FF0294A">
                <wp:simplePos x="0" y="0"/>
                <wp:positionH relativeFrom="column">
                  <wp:posOffset>12549505</wp:posOffset>
                </wp:positionH>
                <wp:positionV relativeFrom="paragraph">
                  <wp:posOffset>9295765</wp:posOffset>
                </wp:positionV>
                <wp:extent cx="1854835" cy="635"/>
                <wp:effectExtent l="0" t="0" r="0" b="0"/>
                <wp:wrapNone/>
                <wp:docPr id="25" name="Line 9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483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60F12" id="Line 919" o:spid="_x0000_s1026" style="position:absolute;z-index:251604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15pt,731.95pt" to="1134.2pt,7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1D9A971F" wp14:editId="646EEC0B">
                <wp:simplePos x="0" y="0"/>
                <wp:positionH relativeFrom="column">
                  <wp:posOffset>12545060</wp:posOffset>
                </wp:positionH>
                <wp:positionV relativeFrom="paragraph">
                  <wp:posOffset>8611235</wp:posOffset>
                </wp:positionV>
                <wp:extent cx="635" cy="1367790"/>
                <wp:effectExtent l="0" t="0" r="0" b="0"/>
                <wp:wrapNone/>
                <wp:docPr id="23" name="Line 9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36779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2D3620E" id="Line 917" o:spid="_x0000_s1026" style="position:absolute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7.8pt,678.05pt" to="987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4EA4498B" wp14:editId="2F26E756">
                <wp:simplePos x="0" y="0"/>
                <wp:positionH relativeFrom="column">
                  <wp:posOffset>7980680</wp:posOffset>
                </wp:positionH>
                <wp:positionV relativeFrom="paragraph">
                  <wp:posOffset>9293860</wp:posOffset>
                </wp:positionV>
                <wp:extent cx="2450465" cy="635"/>
                <wp:effectExtent l="0" t="0" r="0" b="0"/>
                <wp:wrapNone/>
                <wp:docPr id="22" name="Line 9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EA05C4" id="Line 901" o:spid="_x0000_s1026" style="position:absolute;z-index:25158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31.8pt" to="821.35pt,7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FA625B4" wp14:editId="1FA0BA01">
                <wp:simplePos x="0" y="0"/>
                <wp:positionH relativeFrom="column">
                  <wp:posOffset>7980680</wp:posOffset>
                </wp:positionH>
                <wp:positionV relativeFrom="paragraph">
                  <wp:posOffset>9468485</wp:posOffset>
                </wp:positionV>
                <wp:extent cx="2450465" cy="635"/>
                <wp:effectExtent l="0" t="0" r="0" b="0"/>
                <wp:wrapNone/>
                <wp:docPr id="21" name="Line 9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38C8226" id="Line 900" o:spid="_x0000_s1026" style="position:absolute;z-index:25157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45.55pt" to="821.35pt,74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74011373" wp14:editId="24D1E022">
                <wp:simplePos x="0" y="0"/>
                <wp:positionH relativeFrom="column">
                  <wp:posOffset>7980680</wp:posOffset>
                </wp:positionH>
                <wp:positionV relativeFrom="paragraph">
                  <wp:posOffset>8775065</wp:posOffset>
                </wp:positionV>
                <wp:extent cx="2450465" cy="635"/>
                <wp:effectExtent l="0" t="0" r="0" b="0"/>
                <wp:wrapNone/>
                <wp:docPr id="20" name="Line 8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F9BE86" id="Line 899" o:spid="_x0000_s1026" style="position:absolute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90.95pt" to="821.35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6854114B" wp14:editId="480DE8CE">
                <wp:simplePos x="0" y="0"/>
                <wp:positionH relativeFrom="column">
                  <wp:posOffset>7985760</wp:posOffset>
                </wp:positionH>
                <wp:positionV relativeFrom="paragraph">
                  <wp:posOffset>8949690</wp:posOffset>
                </wp:positionV>
                <wp:extent cx="2449830" cy="635"/>
                <wp:effectExtent l="0" t="0" r="0" b="0"/>
                <wp:wrapNone/>
                <wp:docPr id="19" name="Line 8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4983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FAE1B0" id="Line 898" o:spid="_x0000_s1026" style="position:absolute;z-index:25156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8pt,704.7pt" to="821.7pt,70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7C286773" wp14:editId="72AAF312">
                <wp:simplePos x="0" y="0"/>
                <wp:positionH relativeFrom="column">
                  <wp:posOffset>12553950</wp:posOffset>
                </wp:positionH>
                <wp:positionV relativeFrom="paragraph">
                  <wp:posOffset>8775065</wp:posOffset>
                </wp:positionV>
                <wp:extent cx="1850390" cy="635"/>
                <wp:effectExtent l="0" t="0" r="0" b="0"/>
                <wp:wrapNone/>
                <wp:docPr id="18" name="Line 8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5039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48B5C1" id="Line 897" o:spid="_x0000_s1026" style="position:absolute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88.5pt,690.95pt" to="1134.2pt,6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351594A0" wp14:editId="133E778E">
                <wp:simplePos x="0" y="0"/>
                <wp:positionH relativeFrom="column">
                  <wp:posOffset>10463530</wp:posOffset>
                </wp:positionH>
                <wp:positionV relativeFrom="paragraph">
                  <wp:posOffset>8225155</wp:posOffset>
                </wp:positionV>
                <wp:extent cx="3909060" cy="234315"/>
                <wp:effectExtent l="0" t="0" r="0" b="0"/>
                <wp:wrapNone/>
                <wp:docPr id="17" name="Rectangle 8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909060" cy="23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347464" w14:textId="11AEB311" w:rsidR="00A314D7" w:rsidRPr="00D97D7C" w:rsidRDefault="006D4C49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</w:pPr>
                            <w:r w:rsidRPr="0093151C">
                              <w:rPr>
                                <w:rFonts w:ascii="Times New Roman" w:eastAsia="Calibri" w:hAnsi="Times New Roman"/>
                                <w:sz w:val="24"/>
                                <w:szCs w:val="24"/>
                                <w:lang w:val="ru-RU" w:eastAsia="en-US"/>
                              </w:rPr>
                              <w:t xml:space="preserve">БГТУ </w:t>
                            </w:r>
                            <w:r w:rsidR="00BD399F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en-US"/>
                              </w:rPr>
                              <w:t>03</w:t>
                            </w:r>
                            <w:r w:rsidR="00D30967" w:rsidRPr="0093151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</w:t>
                            </w:r>
                            <w:proofErr w:type="gramStart"/>
                            <w:r w:rsidR="00D30967" w:rsidRPr="0093151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461714" w:rsidRPr="0093151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0</w:t>
                            </w:r>
                            <w:r w:rsidR="00A314D7" w:rsidRPr="0093151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/>
                              </w:rPr>
                              <w:t>.ГЧ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51594A0" id="Rectangle 896" o:spid="_x0000_s1047" style="position:absolute;left:0;text-align:left;margin-left:823.9pt;margin-top:647.65pt;width:307.8pt;height:18.45pt;z-index:251547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" filled="f" stroked="f" strokeweight=".25pt">
                <v:textbox inset="1pt,1pt,1pt,1pt">
                  <w:txbxContent>
                    <w:p w14:paraId="22347464" w14:textId="11AEB311" w:rsidR="00A314D7" w:rsidRPr="00D97D7C" w:rsidRDefault="006D4C49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</w:pPr>
                      <w:r w:rsidRPr="0093151C">
                        <w:rPr>
                          <w:rFonts w:ascii="Times New Roman" w:eastAsia="Calibri" w:hAnsi="Times New Roman"/>
                          <w:sz w:val="24"/>
                          <w:szCs w:val="24"/>
                          <w:lang w:val="ru-RU" w:eastAsia="en-US"/>
                        </w:rPr>
                        <w:t xml:space="preserve">БГТУ </w:t>
                      </w:r>
                      <w:r w:rsidR="00BD399F">
                        <w:rPr>
                          <w:rFonts w:ascii="Times New Roman" w:hAnsi="Times New Roman"/>
                          <w:sz w:val="24"/>
                          <w:szCs w:val="24"/>
                          <w:lang w:val="en-US"/>
                        </w:rPr>
                        <w:t>03</w:t>
                      </w:r>
                      <w:r w:rsidR="00D30967" w:rsidRPr="0093151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</w:t>
                      </w:r>
                      <w:proofErr w:type="gramStart"/>
                      <w:r w:rsidR="00D30967" w:rsidRPr="0093151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461714" w:rsidRPr="0093151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0</w:t>
                      </w:r>
                      <w:r w:rsidR="00A314D7" w:rsidRPr="0093151C">
                        <w:rPr>
                          <w:rFonts w:ascii="Times New Roman" w:hAnsi="Times New Roman"/>
                          <w:sz w:val="24"/>
                          <w:szCs w:val="24"/>
                          <w:lang w:val="ru-RU"/>
                        </w:rPr>
                        <w:t>.ГЧ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17F37CB1" wp14:editId="45152219">
                <wp:simplePos x="0" y="0"/>
                <wp:positionH relativeFrom="column">
                  <wp:posOffset>12866370</wp:posOffset>
                </wp:positionH>
                <wp:positionV relativeFrom="paragraph">
                  <wp:posOffset>9307830</wp:posOffset>
                </wp:positionV>
                <wp:extent cx="367030" cy="152400"/>
                <wp:effectExtent l="0" t="0" r="0" b="0"/>
                <wp:wrapNone/>
                <wp:docPr id="16" name="Rectangle 8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6703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30140BF" w14:textId="77777777" w:rsidR="00A314D7" w:rsidRPr="00B46DFE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B46DFE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7F37CB1" id="Rectangle 895" o:spid="_x0000_s1050" style="position:absolute;left:0;text-align:left;margin-left:1013.1pt;margin-top:732.9pt;width:28.9pt;height:12pt;z-index:25153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" filled="f" stroked="f" strokeweight=".25pt">
                <v:textbox inset="1pt,1pt,1pt,1pt">
                  <w:txbxContent>
                    <w:p w14:paraId="330140BF" w14:textId="77777777" w:rsidR="00A314D7" w:rsidRPr="00B46DFE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B46DFE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73035F79" wp14:editId="7E9A0292">
                <wp:simplePos x="0" y="0"/>
                <wp:positionH relativeFrom="column">
                  <wp:posOffset>10100945</wp:posOffset>
                </wp:positionH>
                <wp:positionV relativeFrom="paragraph">
                  <wp:posOffset>8785860</wp:posOffset>
                </wp:positionV>
                <wp:extent cx="321310" cy="151765"/>
                <wp:effectExtent l="0" t="0" r="0" b="0"/>
                <wp:wrapNone/>
                <wp:docPr id="15" name="Rectangle 8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3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D0724F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035F79" id="Rectangle 893" o:spid="_x0000_s1051" style="position:absolute;left:0;text-align:left;margin-left:795.35pt;margin-top:691.8pt;width:25.3pt;height:11.95pt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" filled="f" stroked="f" strokeweight=".25pt">
                <v:textbox inset="1pt,1pt,1pt,1pt">
                  <w:txbxContent>
                    <w:p w14:paraId="59D0724F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13344" behindDoc="0" locked="0" layoutInCell="1" allowOverlap="1" wp14:anchorId="6372A89B" wp14:editId="18A63175">
                <wp:simplePos x="0" y="0"/>
                <wp:positionH relativeFrom="column">
                  <wp:posOffset>9579610</wp:posOffset>
                </wp:positionH>
                <wp:positionV relativeFrom="paragraph">
                  <wp:posOffset>8785860</wp:posOffset>
                </wp:positionV>
                <wp:extent cx="493395" cy="151765"/>
                <wp:effectExtent l="0" t="0" r="0" b="0"/>
                <wp:wrapNone/>
                <wp:docPr id="14" name="Rectangle 8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9339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6CA5241" w14:textId="77777777" w:rsidR="00A314D7" w:rsidRPr="00E672C2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</w:pPr>
                            <w:proofErr w:type="spellStart"/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</w:rPr>
                              <w:t>Подпись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372A89B" id="Rectangle 892" o:spid="_x0000_s1052" style="position:absolute;left:0;text-align:left;margin-left:754.3pt;margin-top:691.8pt;width:38.85pt;height:11.95pt;z-index:25151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" filled="f" stroked="f" strokeweight=".25pt">
                <v:textbox inset="1pt,1pt,1pt,1pt">
                  <w:txbxContent>
                    <w:p w14:paraId="16CA5241" w14:textId="77777777" w:rsidR="00A314D7" w:rsidRPr="00E672C2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</w:rPr>
                      </w:pPr>
                      <w:proofErr w:type="spellStart"/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</w:rPr>
                        <w:t>Подпись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40BB21B1" wp14:editId="38C3E567">
                <wp:simplePos x="0" y="0"/>
                <wp:positionH relativeFrom="column">
                  <wp:posOffset>8706485</wp:posOffset>
                </wp:positionH>
                <wp:positionV relativeFrom="paragraph">
                  <wp:posOffset>8785860</wp:posOffset>
                </wp:positionV>
                <wp:extent cx="827405" cy="151765"/>
                <wp:effectExtent l="0" t="0" r="0" b="0"/>
                <wp:wrapNone/>
                <wp:docPr id="13" name="Rectangle 8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7405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71A01C5" w14:textId="77777777" w:rsidR="00A314D7" w:rsidRPr="00E672C2" w:rsidRDefault="0087576F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</w:pPr>
                            <w:r w:rsidRPr="00E672C2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ru-RU"/>
                              </w:rPr>
                              <w:t>ФИО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0BB21B1" id="Rectangle 891" o:spid="_x0000_s1053" style="position:absolute;left:0;text-align:left;margin-left:685.55pt;margin-top:691.8pt;width:65.15pt;height:11.95pt;z-index:251506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" filled="f" stroked="f" strokeweight=".25pt">
                <v:textbox inset="1pt,1pt,1pt,1pt">
                  <w:txbxContent>
                    <w:p w14:paraId="371A01C5" w14:textId="77777777" w:rsidR="00A314D7" w:rsidRPr="00E672C2" w:rsidRDefault="0087576F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</w:pPr>
                      <w:r w:rsidRPr="00E672C2">
                        <w:rPr>
                          <w:rFonts w:ascii="Times New Roman" w:hAnsi="Times New Roman"/>
                          <w:i w:val="0"/>
                          <w:sz w:val="18"/>
                          <w:lang w:val="ru-RU"/>
                        </w:rPr>
                        <w:t>ФИО</w:t>
                      </w: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660865E8" wp14:editId="24CA82A6">
                <wp:simplePos x="0" y="0"/>
                <wp:positionH relativeFrom="column">
                  <wp:posOffset>7995285</wp:posOffset>
                </wp:positionH>
                <wp:positionV relativeFrom="paragraph">
                  <wp:posOffset>8785860</wp:posOffset>
                </wp:positionV>
                <wp:extent cx="283210" cy="151765"/>
                <wp:effectExtent l="0" t="0" r="0" b="0"/>
                <wp:wrapNone/>
                <wp:docPr id="12" name="Rectangle 8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83210" cy="1517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1BA3EE" w14:textId="77777777" w:rsidR="00A314D7" w:rsidRPr="00627B06" w:rsidRDefault="00A314D7" w:rsidP="00627F81">
                            <w:pPr>
                              <w:pStyle w:val="ab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0865E8" id="Rectangle 889" o:spid="_x0000_s1054" style="position:absolute;left:0;text-align:left;margin-left:629.55pt;margin-top:691.8pt;width:22.3pt;height:11.95pt;z-index:25149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" filled="f" stroked="f" strokeweight=".25pt">
                <v:textbox inset="1pt,1pt,1pt,1pt">
                  <w:txbxContent>
                    <w:p w14:paraId="7A1BA3EE" w14:textId="77777777" w:rsidR="00A314D7" w:rsidRPr="00627B06" w:rsidRDefault="00A314D7" w:rsidP="00627F81">
                      <w:pPr>
                        <w:pStyle w:val="ab"/>
                        <w:jc w:val="center"/>
                        <w:rPr>
                          <w:rFonts w:ascii="Times New Roman" w:hAnsi="Times New Roman"/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6B3A509E" wp14:editId="25BC8040">
                <wp:simplePos x="0" y="0"/>
                <wp:positionH relativeFrom="column">
                  <wp:posOffset>7980680</wp:posOffset>
                </wp:positionH>
                <wp:positionV relativeFrom="paragraph">
                  <wp:posOffset>9815830</wp:posOffset>
                </wp:positionV>
                <wp:extent cx="2450465" cy="635"/>
                <wp:effectExtent l="0" t="0" r="0" b="0"/>
                <wp:wrapNone/>
                <wp:docPr id="11" name="Line 8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316AE1" id="Line 888" o:spid="_x0000_s1026" style="position:absolute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72.9pt" to="821.35pt,7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3733A759" wp14:editId="5A8053C7">
                <wp:simplePos x="0" y="0"/>
                <wp:positionH relativeFrom="column">
                  <wp:posOffset>7980680</wp:posOffset>
                </wp:positionH>
                <wp:positionV relativeFrom="paragraph">
                  <wp:posOffset>9642475</wp:posOffset>
                </wp:positionV>
                <wp:extent cx="2450465" cy="635"/>
                <wp:effectExtent l="0" t="0" r="0" b="0"/>
                <wp:wrapNone/>
                <wp:docPr id="10" name="Line 8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173AB1" id="Line 887" o:spid="_x0000_s1026" style="position:absolute;z-index:25148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759.25pt" to="821.35pt,75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7504" behindDoc="0" locked="0" layoutInCell="1" allowOverlap="1" wp14:anchorId="53A7D52D" wp14:editId="4A7BCC1A">
                <wp:simplePos x="0" y="0"/>
                <wp:positionH relativeFrom="column">
                  <wp:posOffset>10436860</wp:posOffset>
                </wp:positionH>
                <wp:positionV relativeFrom="paragraph">
                  <wp:posOffset>8087995</wp:posOffset>
                </wp:positionV>
                <wp:extent cx="635" cy="1891030"/>
                <wp:effectExtent l="0" t="0" r="0" b="0"/>
                <wp:wrapNone/>
                <wp:docPr id="9" name="Line 8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BA1AC5" id="Line 886" o:spid="_x0000_s1026" style="position:absolute;z-index:25147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8pt,636.85pt" to="821.85pt,78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TdNjwIAAGYFAAAOAAAAZHJzL2Uyb0RvYy54bWysVFFvmzAQfp+0/2D5nQKB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70336" behindDoc="0" locked="0" layoutInCell="1" allowOverlap="1" wp14:anchorId="68AA0300" wp14:editId="3E55F1FE">
                <wp:simplePos x="0" y="0"/>
                <wp:positionH relativeFrom="column">
                  <wp:posOffset>10085705</wp:posOffset>
                </wp:positionH>
                <wp:positionV relativeFrom="paragraph">
                  <wp:posOffset>8083550</wp:posOffset>
                </wp:positionV>
                <wp:extent cx="635" cy="1900555"/>
                <wp:effectExtent l="0" t="0" r="0" b="0"/>
                <wp:wrapNone/>
                <wp:docPr id="8" name="Line 8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90055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D32EF90" id="Line 885" o:spid="_x0000_s1026" style="position:absolute;z-index:25147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94.15pt,636.5pt" to="794.2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63168" behindDoc="0" locked="0" layoutInCell="1" allowOverlap="1" wp14:anchorId="5D42072B" wp14:editId="561F33D0">
                <wp:simplePos x="0" y="0"/>
                <wp:positionH relativeFrom="column">
                  <wp:posOffset>9559290</wp:posOffset>
                </wp:positionH>
                <wp:positionV relativeFrom="paragraph">
                  <wp:posOffset>8087995</wp:posOffset>
                </wp:positionV>
                <wp:extent cx="635" cy="1896110"/>
                <wp:effectExtent l="0" t="0" r="0" b="0"/>
                <wp:wrapNone/>
                <wp:docPr id="7" name="Line 8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11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8D47DB" id="Line 884" o:spid="_x0000_s1026" style="position:absolute;z-index:25146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52.7pt,636.85pt" to="752.75pt,78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42688" behindDoc="0" locked="0" layoutInCell="1" allowOverlap="1" wp14:anchorId="7EC9A419" wp14:editId="7C2AB241">
                <wp:simplePos x="0" y="0"/>
                <wp:positionH relativeFrom="column">
                  <wp:posOffset>10433050</wp:posOffset>
                </wp:positionH>
                <wp:positionV relativeFrom="paragraph">
                  <wp:posOffset>8601710</wp:posOffset>
                </wp:positionV>
                <wp:extent cx="3966845" cy="635"/>
                <wp:effectExtent l="0" t="0" r="0" b="0"/>
                <wp:wrapNone/>
                <wp:docPr id="4" name="Line 8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6684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9EFC90" id="Line 882" o:spid="_x0000_s1026" style="position:absolute;z-index:25144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21.5pt,677.3pt" to="1133.85pt,67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" strokeweight="2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18A9443A" wp14:editId="410110DC">
                <wp:simplePos x="0" y="0"/>
                <wp:positionH relativeFrom="column">
                  <wp:posOffset>7980680</wp:posOffset>
                </wp:positionH>
                <wp:positionV relativeFrom="paragraph">
                  <wp:posOffset>8597265</wp:posOffset>
                </wp:positionV>
                <wp:extent cx="2450465" cy="635"/>
                <wp:effectExtent l="0" t="0" r="0" b="0"/>
                <wp:wrapNone/>
                <wp:docPr id="3" name="Line 9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0465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03904BC" id="Line 942" o:spid="_x0000_s1026" style="position:absolute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4pt,676.95pt" to="821.35pt,6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" strokeweight="1pt"/>
            </w:pict>
          </mc:Fallback>
        </mc:AlternateContent>
      </w:r>
      <w:r w:rsidR="00B11D53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424256" behindDoc="0" locked="0" layoutInCell="1" allowOverlap="1" wp14:anchorId="30AB2356" wp14:editId="612266EE">
                <wp:simplePos x="0" y="0"/>
                <wp:positionH relativeFrom="column">
                  <wp:posOffset>7979410</wp:posOffset>
                </wp:positionH>
                <wp:positionV relativeFrom="paragraph">
                  <wp:posOffset>8073390</wp:posOffset>
                </wp:positionV>
                <wp:extent cx="635" cy="1896745"/>
                <wp:effectExtent l="0" t="0" r="0" b="0"/>
                <wp:wrapNone/>
                <wp:docPr id="2" name="Line 9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89674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5BC034" id="Line 943" o:spid="_x0000_s1026" style="position:absolute;z-index:25142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8.3pt,635.7pt" to="628.35pt,78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" strokeweight="2pt"/>
            </w:pict>
          </mc:Fallback>
        </mc:AlternateContent>
      </w:r>
    </w:p>
    <w:sectPr w:rsidR="00627F81" w:rsidRPr="00BB356E" w:rsidSect="00CC4C24">
      <w:pgSz w:w="23814" w:h="16839" w:orient="landscape" w:code="8"/>
      <w:pgMar w:top="720" w:right="720" w:bottom="720" w:left="72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9B45F4" w14:textId="77777777" w:rsidR="00B12D45" w:rsidRDefault="00B12D45" w:rsidP="00CC4C24">
      <w:r>
        <w:separator/>
      </w:r>
    </w:p>
  </w:endnote>
  <w:endnote w:type="continuationSeparator" w:id="0">
    <w:p w14:paraId="5AC7E00B" w14:textId="77777777" w:rsidR="00B12D45" w:rsidRDefault="00B12D45" w:rsidP="00CC4C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Journal">
    <w:altName w:val="Times New Roman"/>
    <w:charset w:val="00"/>
    <w:family w:val="auto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1870A" w14:textId="77777777" w:rsidR="00B12D45" w:rsidRDefault="00B12D45" w:rsidP="00CC4C24">
      <w:r>
        <w:separator/>
      </w:r>
    </w:p>
  </w:footnote>
  <w:footnote w:type="continuationSeparator" w:id="0">
    <w:p w14:paraId="0B925D8C" w14:textId="77777777" w:rsidR="00B12D45" w:rsidRDefault="00B12D45" w:rsidP="00CC4C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4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A6A"/>
    <w:rsid w:val="0000141A"/>
    <w:rsid w:val="00004BAA"/>
    <w:rsid w:val="00022475"/>
    <w:rsid w:val="0003633B"/>
    <w:rsid w:val="000445C9"/>
    <w:rsid w:val="00047042"/>
    <w:rsid w:val="00055E32"/>
    <w:rsid w:val="000638AE"/>
    <w:rsid w:val="00096233"/>
    <w:rsid w:val="000A3D6E"/>
    <w:rsid w:val="000A4242"/>
    <w:rsid w:val="000A77E3"/>
    <w:rsid w:val="000B5B75"/>
    <w:rsid w:val="000F00BC"/>
    <w:rsid w:val="000F102A"/>
    <w:rsid w:val="000F7BD0"/>
    <w:rsid w:val="001002F1"/>
    <w:rsid w:val="001012E7"/>
    <w:rsid w:val="00136FC4"/>
    <w:rsid w:val="00146697"/>
    <w:rsid w:val="0015018A"/>
    <w:rsid w:val="001659B3"/>
    <w:rsid w:val="00175EC9"/>
    <w:rsid w:val="001B5194"/>
    <w:rsid w:val="001C1104"/>
    <w:rsid w:val="001C7E15"/>
    <w:rsid w:val="001D133A"/>
    <w:rsid w:val="001D6B8F"/>
    <w:rsid w:val="001D75C0"/>
    <w:rsid w:val="00204111"/>
    <w:rsid w:val="00206C0E"/>
    <w:rsid w:val="0021609E"/>
    <w:rsid w:val="00224E6D"/>
    <w:rsid w:val="0024350D"/>
    <w:rsid w:val="0028750E"/>
    <w:rsid w:val="002A56A9"/>
    <w:rsid w:val="002D7FC4"/>
    <w:rsid w:val="002F41AE"/>
    <w:rsid w:val="003159CE"/>
    <w:rsid w:val="00315A10"/>
    <w:rsid w:val="00315B02"/>
    <w:rsid w:val="00342AFC"/>
    <w:rsid w:val="003464E5"/>
    <w:rsid w:val="00352966"/>
    <w:rsid w:val="00363119"/>
    <w:rsid w:val="0036674C"/>
    <w:rsid w:val="003731F1"/>
    <w:rsid w:val="00393EB1"/>
    <w:rsid w:val="003E64AF"/>
    <w:rsid w:val="003F2DC2"/>
    <w:rsid w:val="003F5F46"/>
    <w:rsid w:val="00402DD8"/>
    <w:rsid w:val="0044021A"/>
    <w:rsid w:val="004520F6"/>
    <w:rsid w:val="00461714"/>
    <w:rsid w:val="004829D9"/>
    <w:rsid w:val="004A728D"/>
    <w:rsid w:val="004B14C1"/>
    <w:rsid w:val="004C6286"/>
    <w:rsid w:val="004F7AD2"/>
    <w:rsid w:val="00502CE6"/>
    <w:rsid w:val="00507F7B"/>
    <w:rsid w:val="00512719"/>
    <w:rsid w:val="00524169"/>
    <w:rsid w:val="0059355D"/>
    <w:rsid w:val="005B3D58"/>
    <w:rsid w:val="005D7FE7"/>
    <w:rsid w:val="00627B06"/>
    <w:rsid w:val="00627F81"/>
    <w:rsid w:val="00645D25"/>
    <w:rsid w:val="00684E93"/>
    <w:rsid w:val="006960F5"/>
    <w:rsid w:val="006A5809"/>
    <w:rsid w:val="006B29CD"/>
    <w:rsid w:val="006D4C49"/>
    <w:rsid w:val="006D4EFF"/>
    <w:rsid w:val="006E3D1F"/>
    <w:rsid w:val="00700B31"/>
    <w:rsid w:val="00722A87"/>
    <w:rsid w:val="007363C6"/>
    <w:rsid w:val="007762DD"/>
    <w:rsid w:val="00786586"/>
    <w:rsid w:val="007946A9"/>
    <w:rsid w:val="007E6A64"/>
    <w:rsid w:val="00807B07"/>
    <w:rsid w:val="00816C12"/>
    <w:rsid w:val="00817027"/>
    <w:rsid w:val="00827225"/>
    <w:rsid w:val="00833ADE"/>
    <w:rsid w:val="00851CFE"/>
    <w:rsid w:val="00860D82"/>
    <w:rsid w:val="00862BDD"/>
    <w:rsid w:val="00864E7E"/>
    <w:rsid w:val="008674C6"/>
    <w:rsid w:val="008741B8"/>
    <w:rsid w:val="0087576F"/>
    <w:rsid w:val="00881FCF"/>
    <w:rsid w:val="00883A20"/>
    <w:rsid w:val="00884079"/>
    <w:rsid w:val="008866B5"/>
    <w:rsid w:val="008912AB"/>
    <w:rsid w:val="00896151"/>
    <w:rsid w:val="008E420A"/>
    <w:rsid w:val="0093151C"/>
    <w:rsid w:val="00937430"/>
    <w:rsid w:val="0094447A"/>
    <w:rsid w:val="00950ECC"/>
    <w:rsid w:val="00951255"/>
    <w:rsid w:val="00954FD0"/>
    <w:rsid w:val="00970465"/>
    <w:rsid w:val="00976A59"/>
    <w:rsid w:val="009803C7"/>
    <w:rsid w:val="0098751C"/>
    <w:rsid w:val="00990457"/>
    <w:rsid w:val="00997556"/>
    <w:rsid w:val="009A51FE"/>
    <w:rsid w:val="009C30B3"/>
    <w:rsid w:val="009E3B15"/>
    <w:rsid w:val="00A11AA8"/>
    <w:rsid w:val="00A15230"/>
    <w:rsid w:val="00A27A0C"/>
    <w:rsid w:val="00A314D7"/>
    <w:rsid w:val="00A4117E"/>
    <w:rsid w:val="00A425F9"/>
    <w:rsid w:val="00A44B16"/>
    <w:rsid w:val="00A6120E"/>
    <w:rsid w:val="00A73D75"/>
    <w:rsid w:val="00A77C0A"/>
    <w:rsid w:val="00A820F3"/>
    <w:rsid w:val="00A8449E"/>
    <w:rsid w:val="00A8726A"/>
    <w:rsid w:val="00A8769E"/>
    <w:rsid w:val="00A94FEE"/>
    <w:rsid w:val="00AA7564"/>
    <w:rsid w:val="00AF52BA"/>
    <w:rsid w:val="00B04EFF"/>
    <w:rsid w:val="00B11D53"/>
    <w:rsid w:val="00B12D45"/>
    <w:rsid w:val="00B277AA"/>
    <w:rsid w:val="00B455BF"/>
    <w:rsid w:val="00B46DFE"/>
    <w:rsid w:val="00B66E14"/>
    <w:rsid w:val="00B80F97"/>
    <w:rsid w:val="00B902A3"/>
    <w:rsid w:val="00B94635"/>
    <w:rsid w:val="00BB0D7D"/>
    <w:rsid w:val="00BB356E"/>
    <w:rsid w:val="00BC4EAB"/>
    <w:rsid w:val="00BD399F"/>
    <w:rsid w:val="00BD3ECE"/>
    <w:rsid w:val="00BE04B9"/>
    <w:rsid w:val="00BF4552"/>
    <w:rsid w:val="00C00F1A"/>
    <w:rsid w:val="00C01FD2"/>
    <w:rsid w:val="00C10730"/>
    <w:rsid w:val="00C311EA"/>
    <w:rsid w:val="00C3449C"/>
    <w:rsid w:val="00C37C38"/>
    <w:rsid w:val="00C5361E"/>
    <w:rsid w:val="00C61F85"/>
    <w:rsid w:val="00C6669C"/>
    <w:rsid w:val="00CA0FAA"/>
    <w:rsid w:val="00CA5FF2"/>
    <w:rsid w:val="00CB13F3"/>
    <w:rsid w:val="00CB29E6"/>
    <w:rsid w:val="00CB7504"/>
    <w:rsid w:val="00CC4C24"/>
    <w:rsid w:val="00D01384"/>
    <w:rsid w:val="00D07382"/>
    <w:rsid w:val="00D30967"/>
    <w:rsid w:val="00D61512"/>
    <w:rsid w:val="00D97D7C"/>
    <w:rsid w:val="00DF40DB"/>
    <w:rsid w:val="00E0077F"/>
    <w:rsid w:val="00E01A92"/>
    <w:rsid w:val="00E06A6A"/>
    <w:rsid w:val="00E63713"/>
    <w:rsid w:val="00E672C2"/>
    <w:rsid w:val="00E72F49"/>
    <w:rsid w:val="00E86168"/>
    <w:rsid w:val="00EA3136"/>
    <w:rsid w:val="00EB7B7A"/>
    <w:rsid w:val="00EE5417"/>
    <w:rsid w:val="00EE6B6E"/>
    <w:rsid w:val="00EF3FF6"/>
    <w:rsid w:val="00F06F58"/>
    <w:rsid w:val="00F314BD"/>
    <w:rsid w:val="00F5617C"/>
    <w:rsid w:val="00F77BAA"/>
    <w:rsid w:val="00F90D88"/>
    <w:rsid w:val="00F9638C"/>
    <w:rsid w:val="00FA0452"/>
    <w:rsid w:val="00FB57D4"/>
    <w:rsid w:val="00FD48D1"/>
    <w:rsid w:val="00FD615C"/>
    <w:rsid w:val="00FE10E6"/>
    <w:rsid w:val="00FE157A"/>
    <w:rsid w:val="00FE4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306F4AA"/>
  <w15:chartTrackingRefBased/>
  <w15:docId w15:val="{9A52EC44-19E0-4030-938B-F7A0DF2B4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jc w:val="both"/>
    </w:pPr>
    <w:rPr>
      <w:sz w:val="28"/>
      <w:lang w:val="uk-UA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</w:pPr>
  </w:style>
  <w:style w:type="paragraph" w:styleId="a4">
    <w:name w:val="caption"/>
    <w:basedOn w:val="a"/>
    <w:next w:val="a"/>
    <w:qFormat/>
    <w:pPr>
      <w:suppressAutoHyphens/>
      <w:spacing w:line="336" w:lineRule="auto"/>
      <w:jc w:val="center"/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character" w:styleId="a6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  <w:jc w:val="left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  <w:jc w:val="left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  <w:jc w:val="left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  <w:jc w:val="left"/>
    </w:pPr>
  </w:style>
  <w:style w:type="paragraph" w:styleId="a7">
    <w:name w:val="Body Text"/>
    <w:basedOn w:val="a"/>
    <w:pPr>
      <w:spacing w:line="336" w:lineRule="auto"/>
      <w:ind w:firstLine="851"/>
    </w:pPr>
  </w:style>
  <w:style w:type="paragraph" w:customStyle="1" w:styleId="a8">
    <w:name w:val="Переменные"/>
    <w:basedOn w:val="a7"/>
    <w:pPr>
      <w:tabs>
        <w:tab w:val="left" w:pos="482"/>
      </w:tabs>
      <w:ind w:left="482" w:hanging="482"/>
    </w:pPr>
  </w:style>
  <w:style w:type="paragraph" w:styleId="a9">
    <w:name w:val="Document Map"/>
    <w:basedOn w:val="a"/>
    <w:semiHidden/>
    <w:pPr>
      <w:shd w:val="clear" w:color="auto" w:fill="000080"/>
    </w:pPr>
    <w:rPr>
      <w:sz w:val="24"/>
    </w:rPr>
  </w:style>
  <w:style w:type="paragraph" w:customStyle="1" w:styleId="aa">
    <w:name w:val="Формула"/>
    <w:basedOn w:val="a7"/>
    <w:pPr>
      <w:tabs>
        <w:tab w:val="center" w:pos="4536"/>
        <w:tab w:val="right" w:pos="9356"/>
      </w:tabs>
      <w:ind w:firstLine="0"/>
    </w:pPr>
  </w:style>
  <w:style w:type="paragraph" w:customStyle="1" w:styleId="ab">
    <w:name w:val="Чертежный"/>
    <w:link w:val="ac"/>
    <w:pPr>
      <w:jc w:val="both"/>
    </w:pPr>
    <w:rPr>
      <w:rFonts w:ascii="ISOCPEUR" w:hAnsi="ISOCPEUR"/>
      <w:i/>
      <w:sz w:val="28"/>
      <w:lang w:val="uk-UA" w:eastAsia="ru-RU"/>
    </w:rPr>
  </w:style>
  <w:style w:type="paragraph" w:customStyle="1" w:styleId="ad">
    <w:name w:val="Листинг программы"/>
    <w:pPr>
      <w:suppressAutoHyphens/>
    </w:pPr>
    <w:rPr>
      <w:noProof/>
      <w:lang w:val="ru-RU" w:eastAsia="ru-RU"/>
    </w:rPr>
  </w:style>
  <w:style w:type="paragraph" w:styleId="ae">
    <w:name w:val="annotation text"/>
    <w:basedOn w:val="a"/>
    <w:semiHidden/>
    <w:rPr>
      <w:rFonts w:ascii="Journal" w:hAnsi="Journal"/>
      <w:sz w:val="24"/>
    </w:rPr>
  </w:style>
  <w:style w:type="character" w:customStyle="1" w:styleId="ac">
    <w:name w:val="Чертежный Знак"/>
    <w:link w:val="ab"/>
    <w:rsid w:val="00F77BAA"/>
    <w:rPr>
      <w:rFonts w:ascii="ISOCPEUR" w:hAnsi="ISOCPEUR"/>
      <w:i/>
      <w:sz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713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\Rar$DIa0.243\Forms_A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3D61D3-9812-4DA8-97F6-A300C0031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Forms_A4.dot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Chayeuski</dc:creator>
  <cp:keywords/>
  <cp:lastModifiedBy>Денис Мамонько</cp:lastModifiedBy>
  <cp:revision>2</cp:revision>
  <cp:lastPrinted>2023-05-19T22:30:00Z</cp:lastPrinted>
  <dcterms:created xsi:type="dcterms:W3CDTF">2024-12-15T16:18:00Z</dcterms:created>
  <dcterms:modified xsi:type="dcterms:W3CDTF">2024-12-15T16:18:00Z</dcterms:modified>
</cp:coreProperties>
</file>