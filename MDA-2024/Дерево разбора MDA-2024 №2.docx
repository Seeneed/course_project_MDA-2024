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E0D78" w14:textId="0F17C74A" w:rsidR="00627F81" w:rsidRPr="00BB356E" w:rsidRDefault="00E06F4B" w:rsidP="00E63713">
      <w:pPr>
        <w:pStyle w:val="ab"/>
        <w:tabs>
          <w:tab w:val="left" w:pos="142"/>
        </w:tabs>
        <w:spacing w:before="1000"/>
        <w:ind w:firstLine="567"/>
        <w:rPr>
          <w:b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1E452B8A" wp14:editId="3F34355F">
            <wp:extent cx="10758080" cy="7367270"/>
            <wp:effectExtent l="0" t="0" r="5715" b="5080"/>
            <wp:docPr id="12408669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66955" name="Рисунок 124086695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8829" cy="737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4FE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FFBE55B" wp14:editId="598AB550">
                <wp:simplePos x="0" y="0"/>
                <wp:positionH relativeFrom="column">
                  <wp:posOffset>10474377</wp:posOffset>
                </wp:positionH>
                <wp:positionV relativeFrom="paragraph">
                  <wp:posOffset>8600608</wp:posOffset>
                </wp:positionV>
                <wp:extent cx="2022475" cy="866212"/>
                <wp:effectExtent l="0" t="0" r="0" b="0"/>
                <wp:wrapNone/>
                <wp:docPr id="24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866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B72FF8" w14:textId="77777777" w:rsidR="0044021A" w:rsidRDefault="0044021A" w:rsidP="0044021A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59637335" w14:textId="6E66C5FE" w:rsidR="0093151C" w:rsidRPr="00DE36C2" w:rsidRDefault="00DE36C2" w:rsidP="0093151C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ru-RU"/>
                              </w:rPr>
                              <w:t xml:space="preserve">Дерево разбора контрольного примера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en-US"/>
                              </w:rPr>
                              <w:t>MDA</w:t>
                            </w:r>
                            <w:r w:rsidRPr="00DE36C2"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ru-RU"/>
                              </w:rPr>
                              <w:t>-2024</w:t>
                            </w:r>
                          </w:p>
                          <w:p w14:paraId="2E1D299C" w14:textId="71580923" w:rsidR="0059355D" w:rsidRPr="0059355D" w:rsidRDefault="0059355D" w:rsidP="0093151C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BE55B" id="Rectangle 918" o:spid="_x0000_s1026" style="position:absolute;left:0;text-align:left;margin-left:824.75pt;margin-top:677.2pt;width:159.25pt;height:68.2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" filled="f" stroked="f" strokeweight=".25pt">
                <v:textbox inset="1pt,1pt,1pt,1pt">
                  <w:txbxContent>
                    <w:p w14:paraId="51B72FF8" w14:textId="77777777" w:rsidR="0044021A" w:rsidRDefault="0044021A" w:rsidP="0044021A">
                      <w:pPr>
                        <w:pStyle w:val="ab"/>
                        <w:jc w:val="center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59637335" w14:textId="6E66C5FE" w:rsidR="0093151C" w:rsidRPr="00DE36C2" w:rsidRDefault="00DE36C2" w:rsidP="0093151C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24"/>
                          <w:lang w:val="ru-RU"/>
                        </w:rPr>
                        <w:t xml:space="preserve">Дерево разбора контрольного примера </w:t>
                      </w:r>
                      <w:r>
                        <w:rPr>
                          <w:rFonts w:ascii="Times New Roman" w:hAnsi="Times New Roman"/>
                          <w:sz w:val="32"/>
                          <w:szCs w:val="24"/>
                          <w:lang w:val="en-US"/>
                        </w:rPr>
                        <w:t>MDA</w:t>
                      </w:r>
                      <w:r w:rsidRPr="00DE36C2">
                        <w:rPr>
                          <w:rFonts w:ascii="Times New Roman" w:hAnsi="Times New Roman"/>
                          <w:sz w:val="32"/>
                          <w:szCs w:val="24"/>
                          <w:lang w:val="ru-RU"/>
                        </w:rPr>
                        <w:t>-2024</w:t>
                      </w:r>
                    </w:p>
                    <w:p w14:paraId="2E1D299C" w14:textId="71580923" w:rsidR="0059355D" w:rsidRPr="0059355D" w:rsidRDefault="0059355D" w:rsidP="0093151C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0141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0DBAC2" wp14:editId="248D9F42">
                <wp:simplePos x="0" y="0"/>
                <wp:positionH relativeFrom="column">
                  <wp:posOffset>12573000</wp:posOffset>
                </wp:positionH>
                <wp:positionV relativeFrom="paragraph">
                  <wp:posOffset>9620522</wp:posOffset>
                </wp:positionV>
                <wp:extent cx="1803400" cy="216535"/>
                <wp:effectExtent l="0" t="0" r="6350" b="0"/>
                <wp:wrapNone/>
                <wp:docPr id="32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65F336" w14:textId="0DEEAA5F" w:rsidR="00F77BAA" w:rsidRPr="00D97D7C" w:rsidRDefault="00A94FEE" w:rsidP="00F77BAA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ФИТ 2к. 10/</w:t>
                            </w:r>
                            <w:r w:rsidR="004A23DF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en-US" w:eastAsia="en-US"/>
                              </w:rPr>
                              <w:t>1</w:t>
                            </w:r>
                            <w:r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гр.</w:t>
                            </w:r>
                          </w:p>
                          <w:p w14:paraId="67302BDE" w14:textId="77777777" w:rsidR="00A314D7" w:rsidRPr="000C5B2C" w:rsidRDefault="00A314D7" w:rsidP="000445C9"/>
                          <w:p w14:paraId="3E0FC7E7" w14:textId="77777777" w:rsidR="00A314D7" w:rsidRPr="000C5B2C" w:rsidRDefault="00A314D7" w:rsidP="000445C9"/>
                          <w:p w14:paraId="7E74C41A" w14:textId="77777777" w:rsidR="00A314D7" w:rsidRPr="00D01384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DBAC2" id="Rectangle 927" o:spid="_x0000_s1027" style="position:absolute;left:0;text-align:left;margin-left:990pt;margin-top:757.5pt;width:142pt;height:17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" filled="f" stroked="f" strokeweight=".25pt">
                <v:textbox inset="1pt,1pt,1pt,1pt">
                  <w:txbxContent>
                    <w:p w14:paraId="4965F336" w14:textId="0DEEAA5F" w:rsidR="00F77BAA" w:rsidRPr="00D97D7C" w:rsidRDefault="00A94FEE" w:rsidP="00F77BAA">
                      <w:pPr>
                        <w:pStyle w:val="ab"/>
                        <w:jc w:val="center"/>
                        <w:rPr>
                          <w:rFonts w:ascii="Times New Roman" w:hAnsi="Times New Roman"/>
                          <w:color w:val="FFFFFF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ФИТ 2к. 10/</w:t>
                      </w:r>
                      <w:r w:rsidR="004A23DF">
                        <w:rPr>
                          <w:rFonts w:ascii="Times New Roman" w:eastAsia="Calibri" w:hAnsi="Times New Roman"/>
                          <w:sz w:val="24"/>
                          <w:szCs w:val="24"/>
                          <w:lang w:val="en-US" w:eastAsia="en-US"/>
                        </w:rPr>
                        <w:t>1</w:t>
                      </w:r>
                      <w:r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гр.</w:t>
                      </w:r>
                    </w:p>
                    <w:p w14:paraId="67302BDE" w14:textId="77777777" w:rsidR="00A314D7" w:rsidRPr="000C5B2C" w:rsidRDefault="00A314D7" w:rsidP="000445C9"/>
                    <w:p w14:paraId="3E0FC7E7" w14:textId="77777777" w:rsidR="00A314D7" w:rsidRPr="000C5B2C" w:rsidRDefault="00A314D7" w:rsidP="000445C9"/>
                    <w:p w14:paraId="7E74C41A" w14:textId="77777777" w:rsidR="00A314D7" w:rsidRPr="00D01384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F00B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18112" behindDoc="0" locked="0" layoutInCell="1" allowOverlap="1" wp14:anchorId="307771E9" wp14:editId="101209A8">
                <wp:simplePos x="0" y="0"/>
                <wp:positionH relativeFrom="column">
                  <wp:posOffset>12672060</wp:posOffset>
                </wp:positionH>
                <wp:positionV relativeFrom="paragraph">
                  <wp:posOffset>8775700</wp:posOffset>
                </wp:positionV>
                <wp:extent cx="213360" cy="50101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F81C8" w14:textId="0618E7E2" w:rsidR="00A314D7" w:rsidRDefault="00A314D7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04848D11" w14:textId="1A051F8D" w:rsidR="00A6120E" w:rsidRPr="00A6120E" w:rsidRDefault="00A6120E" w:rsidP="00627F81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7771E9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27" type="#_x0000_t202" style="position:absolute;left:0;text-align:left;margin-left:997.8pt;margin-top:691pt;width:16.8pt;height:39.45pt;z-index: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" filled="f" stroked="f">
                <v:textbox>
                  <w:txbxContent>
                    <w:p w14:paraId="19AF81C8" w14:textId="0618E7E2" w:rsidR="00A314D7" w:rsidRDefault="00A314D7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  <w:p w14:paraId="04848D11" w14:textId="1A051F8D" w:rsidR="00A6120E" w:rsidRPr="00A6120E" w:rsidRDefault="00A6120E" w:rsidP="00627F81">
                      <w:pPr>
                        <w:rPr>
                          <w:i/>
                          <w:iCs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00B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66ADCBF4" wp14:editId="30E16E37">
                <wp:simplePos x="0" y="0"/>
                <wp:positionH relativeFrom="column">
                  <wp:posOffset>8672195</wp:posOffset>
                </wp:positionH>
                <wp:positionV relativeFrom="paragraph">
                  <wp:posOffset>8963025</wp:posOffset>
                </wp:positionV>
                <wp:extent cx="1309370" cy="151765"/>
                <wp:effectExtent l="0" t="0" r="5080" b="635"/>
                <wp:wrapNone/>
                <wp:docPr id="45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937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666E4E" w14:textId="50EE458E" w:rsidR="00A314D7" w:rsidRPr="00136FC4" w:rsidRDefault="00DE36C2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Мамонько Д.А.</w:t>
                            </w:r>
                            <w:r w:rsidR="00D30967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DCBF4" id="Rectangle 904" o:spid="_x0000_s1029" style="position:absolute;left:0;text-align:left;margin-left:682.85pt;margin-top:705.75pt;width:103.1pt;height:11.9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" filled="f" stroked="f" strokeweight=".25pt">
                <v:textbox inset="1pt,1pt,1pt,1pt">
                  <w:txbxContent>
                    <w:p w14:paraId="1F666E4E" w14:textId="50EE458E" w:rsidR="00A314D7" w:rsidRPr="00136FC4" w:rsidRDefault="00DE36C2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Мамонько Д.А.</w:t>
                      </w:r>
                      <w:r w:rsidR="00D30967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F00B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223507D" wp14:editId="087E2D3C">
                <wp:simplePos x="0" y="0"/>
                <wp:positionH relativeFrom="column">
                  <wp:posOffset>8672830</wp:posOffset>
                </wp:positionH>
                <wp:positionV relativeFrom="paragraph">
                  <wp:posOffset>9132570</wp:posOffset>
                </wp:positionV>
                <wp:extent cx="861060" cy="151765"/>
                <wp:effectExtent l="0" t="0" r="0" b="635"/>
                <wp:wrapNone/>
                <wp:docPr id="47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06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B30A31" w14:textId="244411A3" w:rsidR="00A425F9" w:rsidRPr="00627B06" w:rsidRDefault="00A94FEE" w:rsidP="00A425F9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Некрасова А.П.</w:t>
                            </w:r>
                          </w:p>
                          <w:p w14:paraId="6FC02C0E" w14:textId="7CADD20E" w:rsidR="00A314D7" w:rsidRPr="00A425F9" w:rsidRDefault="00A314D7" w:rsidP="00FE157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3A67100B" w14:textId="77777777" w:rsidR="00A314D7" w:rsidRPr="00627B06" w:rsidRDefault="00A314D7" w:rsidP="00FE157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1EDF52AF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3507D" id="Rectangle 907" o:spid="_x0000_s1030" style="position:absolute;left:0;text-align:left;margin-left:682.9pt;margin-top:719.1pt;width:67.8pt;height:11.9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" filled="f" stroked="f" strokeweight=".25pt">
                <v:textbox inset="1pt,1pt,1pt,1pt">
                  <w:txbxContent>
                    <w:p w14:paraId="13B30A31" w14:textId="244411A3" w:rsidR="00A425F9" w:rsidRPr="00627B06" w:rsidRDefault="00A94FEE" w:rsidP="00A425F9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Некрасова А.П.</w:t>
                      </w:r>
                    </w:p>
                    <w:p w14:paraId="6FC02C0E" w14:textId="7CADD20E" w:rsidR="00A314D7" w:rsidRPr="00A425F9" w:rsidRDefault="00A314D7" w:rsidP="00FE157A">
                      <w:pPr>
                        <w:pStyle w:val="ab"/>
                        <w:rPr>
                          <w:rFonts w:ascii="Times New Roman" w:hAnsi="Times New Roman"/>
                          <w:sz w:val="18"/>
                          <w:szCs w:val="18"/>
                          <w:lang w:val="en-GB"/>
                        </w:rPr>
                      </w:pPr>
                    </w:p>
                    <w:p w14:paraId="3A67100B" w14:textId="77777777" w:rsidR="00A314D7" w:rsidRPr="00627B06" w:rsidRDefault="00A314D7" w:rsidP="00FE157A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1EDF52AF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F00B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2FD3AD58" wp14:editId="6B9A155C">
                <wp:simplePos x="0" y="0"/>
                <wp:positionH relativeFrom="column">
                  <wp:posOffset>7990205</wp:posOffset>
                </wp:positionH>
                <wp:positionV relativeFrom="paragraph">
                  <wp:posOffset>9133840</wp:posOffset>
                </wp:positionV>
                <wp:extent cx="683895" cy="151765"/>
                <wp:effectExtent l="0" t="0" r="1905" b="635"/>
                <wp:wrapNone/>
                <wp:docPr id="46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38F1BF" w14:textId="77777777" w:rsidR="00A314D7" w:rsidRPr="00461714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461714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 xml:space="preserve"> </w:t>
                            </w:r>
                            <w:r w:rsidRPr="00E672C2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Провер</w:t>
                            </w:r>
                            <w:r w:rsidRPr="00461714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3AD58" id="Rectangle 906" o:spid="_x0000_s1032" style="position:absolute;left:0;text-align:left;margin-left:629.15pt;margin-top:719.2pt;width:53.85pt;height:11.9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" filled="f" stroked="f" strokeweight=".25pt">
                <v:textbox inset="1pt,1pt,1pt,1pt">
                  <w:txbxContent>
                    <w:p w14:paraId="0E38F1BF" w14:textId="77777777" w:rsidR="00A314D7" w:rsidRPr="00461714" w:rsidRDefault="00A314D7" w:rsidP="00627F81">
                      <w:pPr>
                        <w:pStyle w:val="ab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461714">
                        <w:rPr>
                          <w:rFonts w:ascii="Times New Roman" w:hAnsi="Times New Roman"/>
                          <w:iCs/>
                          <w:sz w:val="18"/>
                        </w:rPr>
                        <w:t xml:space="preserve"> </w:t>
                      </w:r>
                      <w:proofErr w:type="spellStart"/>
                      <w:r w:rsidRPr="00E672C2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Провер</w:t>
                      </w:r>
                      <w:proofErr w:type="spellEnd"/>
                      <w:r w:rsidRPr="00461714">
                        <w:rPr>
                          <w:rFonts w:ascii="Times New Roman" w:hAnsi="Times New Roman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0F00B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34763851" wp14:editId="11325DF7">
                <wp:simplePos x="0" y="0"/>
                <wp:positionH relativeFrom="column">
                  <wp:posOffset>7990205</wp:posOffset>
                </wp:positionH>
                <wp:positionV relativeFrom="paragraph">
                  <wp:posOffset>8962390</wp:posOffset>
                </wp:positionV>
                <wp:extent cx="683895" cy="151765"/>
                <wp:effectExtent l="0" t="0" r="1905" b="635"/>
                <wp:wrapNone/>
                <wp:docPr id="44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0E8A37" w14:textId="77777777" w:rsidR="00A314D7" w:rsidRPr="00E672C2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  <w:r w:rsidRPr="00E672C2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 xml:space="preserve"> 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63851" id="Rectangle 903" o:spid="_x0000_s1033" style="position:absolute;left:0;text-align:left;margin-left:629.15pt;margin-top:705.7pt;width:53.85pt;height:11.9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" filled="f" stroked="f" strokeweight=".25pt">
                <v:textbox inset="1pt,1pt,1pt,1pt">
                  <w:txbxContent>
                    <w:p w14:paraId="6B0E8A37" w14:textId="77777777" w:rsidR="00A314D7" w:rsidRPr="00E672C2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iCs/>
                          <w:sz w:val="18"/>
                        </w:rPr>
                      </w:pPr>
                      <w:r w:rsidRPr="00E672C2">
                        <w:rPr>
                          <w:rFonts w:ascii="Times New Roman" w:hAnsi="Times New Roman"/>
                          <w:i w:val="0"/>
                          <w:iCs/>
                          <w:sz w:val="18"/>
                        </w:rPr>
                        <w:t xml:space="preserve"> Разраб.</w:t>
                      </w:r>
                    </w:p>
                  </w:txbxContent>
                </v:textbox>
              </v:rect>
            </w:pict>
          </mc:Fallback>
        </mc:AlternateContent>
      </w:r>
      <w:r w:rsidR="00C3449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05601571" wp14:editId="480E2D46">
                <wp:simplePos x="0" y="0"/>
                <wp:positionH relativeFrom="column">
                  <wp:posOffset>8672037</wp:posOffset>
                </wp:positionH>
                <wp:positionV relativeFrom="paragraph">
                  <wp:posOffset>9655175</wp:posOffset>
                </wp:positionV>
                <wp:extent cx="881250" cy="151765"/>
                <wp:effectExtent l="0" t="0" r="0" b="635"/>
                <wp:wrapNone/>
                <wp:docPr id="48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125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F18979" w14:textId="73052959" w:rsidR="00A314D7" w:rsidRPr="00461714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601571" id="Rectangle 909" o:spid="_x0000_s1034" style="position:absolute;left:0;text-align:left;margin-left:682.85pt;margin-top:760.25pt;width:69.4pt;height:11.9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" filled="f" stroked="f" strokeweight=".25pt">
                <v:textbox inset="1pt,1pt,1pt,1pt">
                  <w:txbxContent>
                    <w:p w14:paraId="43F18979" w14:textId="73052959" w:rsidR="00A314D7" w:rsidRPr="00461714" w:rsidRDefault="00A314D7" w:rsidP="00627F81">
                      <w:pPr>
                        <w:pStyle w:val="ab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2A25A6B1" wp14:editId="34604E0E">
                <wp:simplePos x="0" y="0"/>
                <wp:positionH relativeFrom="column">
                  <wp:posOffset>8663710</wp:posOffset>
                </wp:positionH>
                <wp:positionV relativeFrom="paragraph">
                  <wp:posOffset>9822873</wp:posOffset>
                </wp:positionV>
                <wp:extent cx="871278" cy="151765"/>
                <wp:effectExtent l="0" t="0" r="5080" b="635"/>
                <wp:wrapNone/>
                <wp:docPr id="53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78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3CA4DF" w14:textId="02A7B21C" w:rsidR="00A314D7" w:rsidRPr="00627B06" w:rsidRDefault="00A94FEE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Некрасова А.П.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25A6B1" id="Rectangle 916" o:spid="_x0000_s1034" style="position:absolute;left:0;text-align:left;margin-left:682.2pt;margin-top:773.45pt;width:68.6pt;height:11.95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" filled="f" stroked="f" strokeweight=".25pt">
                <v:textbox inset="1pt,1pt,1pt,1pt">
                  <w:txbxContent>
                    <w:p w14:paraId="673CA4DF" w14:textId="02A7B21C" w:rsidR="00A314D7" w:rsidRPr="00627B06" w:rsidRDefault="00A94FEE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Некрасова А.П.</w:t>
                      </w: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4919D33D" wp14:editId="6D9F3DAF">
                <wp:simplePos x="0" y="0"/>
                <wp:positionH relativeFrom="column">
                  <wp:posOffset>8638116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C1DCB6" id="Line 883" o:spid="_x0000_s1026" style="position:absolute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0.15pt,636.85pt" to="680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36544" behindDoc="0" locked="0" layoutInCell="1" allowOverlap="1" wp14:anchorId="41371984" wp14:editId="110E512C">
                <wp:simplePos x="0" y="0"/>
                <wp:positionH relativeFrom="column">
                  <wp:posOffset>2259330</wp:posOffset>
                </wp:positionH>
                <wp:positionV relativeFrom="paragraph">
                  <wp:posOffset>-2160270</wp:posOffset>
                </wp:positionV>
                <wp:extent cx="10168255" cy="14121130"/>
                <wp:effectExtent l="0" t="0" r="0" b="0"/>
                <wp:wrapNone/>
                <wp:docPr id="58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554110" id="Rectangle 880" o:spid="_x0000_s1026" style="position:absolute;margin-left:177.9pt;margin-top:-170.1pt;width:800.65pt;height:1111.9pt;rotation:90;z-index:2514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" filled="f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9DAB225" wp14:editId="6D4CBC5B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7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CE5626" w14:textId="77777777" w:rsidR="00A314D7" w:rsidRPr="00E672C2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E672C2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AB225" id="Rectangle 923" o:spid="_x0000_s1036" style="position:absolute;left:0;text-align:left;margin-left:1047.85pt;margin-top:732.95pt;width:37.35pt;height:11.9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" filled="f" stroked="f" strokeweight=".25pt">
                <v:textbox inset="1pt,1pt,1pt,1pt">
                  <w:txbxContent>
                    <w:p w14:paraId="44CE5626" w14:textId="77777777" w:rsidR="00A314D7" w:rsidRPr="00E672C2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E672C2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55F13A70" wp14:editId="33E2D1D1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6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F83CA4" w14:textId="77777777" w:rsidR="00A314D7" w:rsidRPr="00E672C2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E672C2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13A70" id="Rectangle 894" o:spid="_x0000_s1037" style="position:absolute;left:0;text-align:left;margin-left:992.05pt;margin-top:732.95pt;width:24.55pt;height:11.95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" filled="f" stroked="f" strokeweight=".25pt">
                <v:textbox inset="1pt,1pt,1pt,1pt">
                  <w:txbxContent>
                    <w:p w14:paraId="35F83CA4" w14:textId="77777777" w:rsidR="00A314D7" w:rsidRPr="00E672C2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proofErr w:type="spellStart"/>
                      <w:r w:rsidRPr="00E672C2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225BC46A" wp14:editId="1F9801FD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5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F6F0F7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5BC46A" id="Rectangle 934" o:spid="_x0000_s1038" style="position:absolute;left:0;text-align:left;margin-left:685.55pt;margin-top:745.8pt;width:65.15pt;height:11.9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" filled="f" stroked="f" strokeweight=".25pt">
                <v:textbox inset="1pt,1pt,1pt,1pt">
                  <w:txbxContent>
                    <w:p w14:paraId="6DF6F0F7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358AD54C" wp14:editId="25911031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4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A809D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AD54C" id="_x0000_s1039" style="position:absolute;left:0;text-align:left;margin-left:629.15pt;margin-top:745.8pt;width:53.85pt;height:11.9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" filled="f" stroked="f" strokeweight=".25pt">
                <v:textbox inset="1pt,1pt,1pt,1pt">
                  <w:txbxContent>
                    <w:p w14:paraId="1A1A809D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0178A53A" wp14:editId="4926F401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2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9928C5" w14:textId="20B3126B" w:rsidR="00A314D7" w:rsidRPr="0087576F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E672C2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8A53A" id="Rectangle 915" o:spid="_x0000_s1040" style="position:absolute;left:0;text-align:left;margin-left:629.15pt;margin-top:773.45pt;width:53.85pt;height:11.9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" filled="f" stroked="f" strokeweight=".25pt">
                <v:textbox inset="1pt,1pt,1pt,1pt">
                  <w:txbxContent>
                    <w:p w14:paraId="0C9928C5" w14:textId="20B3126B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E672C2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65B4BC0" wp14:editId="57CC261C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3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6EE94F" w14:textId="77777777" w:rsidR="00A314D7" w:rsidRPr="00627B06" w:rsidRDefault="00A314D7" w:rsidP="00627F81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1AF95A43" w14:textId="77777777" w:rsidR="00A314D7" w:rsidRPr="00627B06" w:rsidRDefault="00A314D7" w:rsidP="00627F81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B4BC0" id="Rectangle 941" o:spid="_x0000_s1041" style="position:absolute;left:0;text-align:left;margin-left:1073.5pt;margin-top:705.15pt;width:58.9pt;height:11.9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" filled="f" stroked="f" strokeweight=".25pt">
                <v:textbox inset="1pt,1pt,1pt,1pt">
                  <w:txbxContent>
                    <w:p w14:paraId="556EE94F" w14:textId="77777777" w:rsidR="00A314D7" w:rsidRPr="00627B06" w:rsidRDefault="00A314D7" w:rsidP="00627F81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1AF95A43" w14:textId="77777777" w:rsidR="00A314D7" w:rsidRPr="00627B06" w:rsidRDefault="00A314D7" w:rsidP="00627F81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775D3CC" wp14:editId="5862A405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2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09A756" w14:textId="77777777" w:rsidR="00A314D7" w:rsidRPr="00627B06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5D3CC" id="Rectangle 940" o:spid="_x0000_s1042" style="position:absolute;left:0;text-align:left;margin-left:1031.8pt;margin-top:705.15pt;width:37.3pt;height:11.9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" filled="f" stroked="f" strokeweight=".25pt">
                <v:textbox inset="1pt,1pt,1pt,1pt">
                  <w:txbxContent>
                    <w:p w14:paraId="3F09A756" w14:textId="77777777" w:rsidR="00A314D7" w:rsidRPr="00627B06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E4B2B27" wp14:editId="34B40112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1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22AA9B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B2B27" id="Rectangle 939" o:spid="_x0000_s1043" style="position:absolute;left:0;text-align:left;margin-left:824.9pt;margin-top:748.5pt;width:159.25pt;height:35.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" filled="f" stroked="f" strokeweight=".25pt">
                <v:textbox inset="1pt,1pt,1pt,1pt">
                  <w:txbxContent>
                    <w:p w14:paraId="7F22AA9B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14C33C2E" wp14:editId="24D28E00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40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D389AE" id="Line 938" o:spid="_x0000_s1026" style="position:absolute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0E86F5A" wp14:editId="30CC09A0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9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7F8C46" w14:textId="77777777" w:rsidR="00A314D7" w:rsidRPr="00E672C2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E672C2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86F5A" id="Rectangle 937" o:spid="_x0000_s1044" style="position:absolute;left:0;text-align:left;margin-left:1073.5pt;margin-top:678.4pt;width:58.9pt;height:11.9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" filled="f" stroked="f" strokeweight=".25pt">
                <v:textbox inset="1pt,1pt,1pt,1pt">
                  <w:txbxContent>
                    <w:p w14:paraId="167F8C46" w14:textId="77777777" w:rsidR="00A314D7" w:rsidRPr="00E672C2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E672C2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004A3D8" wp14:editId="3E6EE0A9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8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BE77A5" w14:textId="77777777" w:rsidR="00A314D7" w:rsidRPr="00E672C2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E672C2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04A3D8" id="Rectangle 936" o:spid="_x0000_s1045" style="position:absolute;left:0;text-align:left;margin-left:1031.8pt;margin-top:678.4pt;width:37.3pt;height:11.9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" filled="f" stroked="f" strokeweight=".25pt">
                <v:textbox inset="1pt,1pt,1pt,1pt">
                  <w:txbxContent>
                    <w:p w14:paraId="2BBE77A5" w14:textId="77777777" w:rsidR="00A314D7" w:rsidRPr="00E672C2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E672C2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D0E4846" wp14:editId="116640F6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7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DACC5" id="Line 935" o:spid="_x0000_s1026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7F75EC0" wp14:editId="08F4FEBA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6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4FB0F7" id="Line 931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7FAC3DD" wp14:editId="715C8A54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5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E5A96" id="Line 930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A38E680" wp14:editId="0099542A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4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C9BA76" id="Line 929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3EFA806" wp14:editId="5CE381CA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3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AA2EBF" id="Line 928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C27060" wp14:editId="019730E4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31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30C4D8" id="Line 92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F5E1327" wp14:editId="1ACCC66D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30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284720" id="Line 925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71197D0" wp14:editId="048F095B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9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FC233A" w14:textId="77777777" w:rsidR="00A314D7" w:rsidRPr="00B46DFE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B46DFE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197D0" id="Rectangle 924" o:spid="_x0000_s1046" style="position:absolute;left:0;text-align:left;margin-left:1081.45pt;margin-top:732.95pt;width:39.25pt;height:11.9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" filled="f" stroked="f" strokeweight=".25pt">
                <v:textbox inset="1pt,1pt,1pt,1pt">
                  <w:txbxContent>
                    <w:p w14:paraId="2CFC233A" w14:textId="77777777" w:rsidR="00A314D7" w:rsidRPr="00B46DFE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B46DFE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8F9B578" wp14:editId="748C0E8D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8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9281B9" w14:textId="77777777" w:rsidR="00A314D7" w:rsidRPr="00E672C2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E672C2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9B578" id="Rectangle 922" o:spid="_x0000_s1047" style="position:absolute;left:0;text-align:left;margin-left:990pt;margin-top:678.4pt;width:37.35pt;height:11.9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" filled="f" stroked="f" strokeweight=".25pt">
                <v:textbox inset="1pt,1pt,1pt,1pt">
                  <w:txbxContent>
                    <w:p w14:paraId="389281B9" w14:textId="77777777" w:rsidR="00A314D7" w:rsidRPr="00E672C2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E672C2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E672C2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EB38B32" wp14:editId="1D1ADF23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7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250016" id="Line 921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8EFC566" wp14:editId="2E4AC28B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6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5B4D1B" id="Line 920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174916D" wp14:editId="4FF0294A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5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60F12" id="Line 919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1D9A971F" wp14:editId="646EEC0B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3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3620E" id="Line 917" o:spid="_x0000_s1026" style="position:absolute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4EA4498B" wp14:editId="2F26E756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2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EA05C4" id="Line 901" o:spid="_x0000_s1026" style="position:absolute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0FA625B4" wp14:editId="1FA0BA01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1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8C8226" id="Line 900" o:spid="_x0000_s1026" style="position:absolute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74011373" wp14:editId="24D1E022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20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9BE86" id="Line 899" o:spid="_x0000_s1026" style="position:absolute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6854114B" wp14:editId="480DE8CE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9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AE1B0" id="Line 898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7C286773" wp14:editId="72AAF312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8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8B5C1" id="Line 897" o:spid="_x0000_s1026" style="position:absolute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351594A0" wp14:editId="2520816D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17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347464" w14:textId="5D83C1BD" w:rsidR="00A314D7" w:rsidRPr="00D97D7C" w:rsidRDefault="006D4C49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93151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 xml:space="preserve">БГТУ </w:t>
                            </w:r>
                            <w:r w:rsidR="00DE36C2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02</w:t>
                            </w:r>
                            <w:r w:rsidR="00D30967" w:rsidRPr="0093151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.0</w:t>
                            </w:r>
                            <w:r w:rsidR="00461714" w:rsidRPr="0093151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A314D7" w:rsidRPr="0093151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.ГЧ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594A0" id="Rectangle 896" o:spid="_x0000_s1047" style="position:absolute;left:0;text-align:left;margin-left:823.9pt;margin-top:647.65pt;width:307.8pt;height:18.45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" filled="f" stroked="f" strokeweight=".25pt">
                <v:textbox inset="1pt,1pt,1pt,1pt">
                  <w:txbxContent>
                    <w:p w14:paraId="22347464" w14:textId="5D83C1BD" w:rsidR="00A314D7" w:rsidRPr="00D97D7C" w:rsidRDefault="006D4C49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93151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 xml:space="preserve">БГТУ </w:t>
                      </w:r>
                      <w:r w:rsidR="00DE36C2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02</w:t>
                      </w:r>
                      <w:r w:rsidR="00D30967" w:rsidRPr="0093151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</w:t>
                      </w:r>
                      <w:proofErr w:type="gramStart"/>
                      <w:r w:rsidR="00D30967" w:rsidRPr="0093151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461714" w:rsidRPr="0093151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A314D7" w:rsidRPr="0093151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.ГЧ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17F37CB1" wp14:editId="45152219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6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0140BF" w14:textId="77777777" w:rsidR="00A314D7" w:rsidRPr="00B46DFE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B46DFE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37CB1" id="Rectangle 895" o:spid="_x0000_s1050" style="position:absolute;left:0;text-align:left;margin-left:1013.1pt;margin-top:732.9pt;width:28.9pt;height:12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" filled="f" stroked="f" strokeweight=".25pt">
                <v:textbox inset="1pt,1pt,1pt,1pt">
                  <w:txbxContent>
                    <w:p w14:paraId="330140BF" w14:textId="77777777" w:rsidR="00A314D7" w:rsidRPr="00B46DFE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B46DFE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73035F79" wp14:editId="7E9A0292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5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D0724F" w14:textId="77777777" w:rsidR="00A314D7" w:rsidRPr="00E672C2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E672C2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035F79" id="Rectangle 893" o:spid="_x0000_s1051" style="position:absolute;left:0;text-align:left;margin-left:795.35pt;margin-top:691.8pt;width:25.3pt;height:11.9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" filled="f" stroked="f" strokeweight=".25pt">
                <v:textbox inset="1pt,1pt,1pt,1pt">
                  <w:txbxContent>
                    <w:p w14:paraId="59D0724F" w14:textId="77777777" w:rsidR="00A314D7" w:rsidRPr="00E672C2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E672C2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6372A89B" wp14:editId="18A63175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4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CA5241" w14:textId="77777777" w:rsidR="00A314D7" w:rsidRPr="00E672C2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E672C2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2A89B" id="Rectangle 892" o:spid="_x0000_s1052" style="position:absolute;left:0;text-align:left;margin-left:754.3pt;margin-top:691.8pt;width:38.85pt;height:11.9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" filled="f" stroked="f" strokeweight=".25pt">
                <v:textbox inset="1pt,1pt,1pt,1pt">
                  <w:txbxContent>
                    <w:p w14:paraId="16CA5241" w14:textId="77777777" w:rsidR="00A314D7" w:rsidRPr="00E672C2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E672C2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40BB21B1" wp14:editId="38C3E567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3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1A01C5" w14:textId="77777777" w:rsidR="00A314D7" w:rsidRPr="00E672C2" w:rsidRDefault="0087576F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E672C2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B21B1" id="Rectangle 891" o:spid="_x0000_s1053" style="position:absolute;left:0;text-align:left;margin-left:685.55pt;margin-top:691.8pt;width:65.15pt;height:11.9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" filled="f" stroked="f" strokeweight=".25pt">
                <v:textbox inset="1pt,1pt,1pt,1pt">
                  <w:txbxContent>
                    <w:p w14:paraId="371A01C5" w14:textId="77777777" w:rsidR="00A314D7" w:rsidRPr="00E672C2" w:rsidRDefault="0087576F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E672C2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660865E8" wp14:editId="24CA82A6">
                <wp:simplePos x="0" y="0"/>
                <wp:positionH relativeFrom="column">
                  <wp:posOffset>7995285</wp:posOffset>
                </wp:positionH>
                <wp:positionV relativeFrom="paragraph">
                  <wp:posOffset>8785860</wp:posOffset>
                </wp:positionV>
                <wp:extent cx="283210" cy="151765"/>
                <wp:effectExtent l="0" t="0" r="0" b="0"/>
                <wp:wrapNone/>
                <wp:docPr id="12" name="Rectangl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1BA3EE" w14:textId="77777777" w:rsidR="00A314D7" w:rsidRPr="00627B06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0865E8" id="Rectangle 889" o:spid="_x0000_s1054" style="position:absolute;left:0;text-align:left;margin-left:629.55pt;margin-top:691.8pt;width:22.3pt;height:11.95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" filled="f" stroked="f" strokeweight=".25pt">
                <v:textbox inset="1pt,1pt,1pt,1pt">
                  <w:txbxContent>
                    <w:p w14:paraId="7A1BA3EE" w14:textId="77777777" w:rsidR="00A314D7" w:rsidRPr="00627B06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6B3A509E" wp14:editId="25BC8040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1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316AE1" id="Line 888" o:spid="_x0000_s1026" style="position:absolute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3733A759" wp14:editId="5A8053C7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10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73AB1" id="Line 887" o:spid="_x0000_s1026" style="position:absolute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53A7D52D" wp14:editId="4A7BCC1A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9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A1AC5" id="Line 886" o:spid="_x0000_s1026" style="position:absolute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dN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68AA0300" wp14:editId="3E55F1FE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32EF90" id="Line 885" o:spid="_x0000_s1026" style="position:absolute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QnjwIAAGYFAAAOAAAAZHJzL2Uyb0RvYy54bWysVFFvmzAQfp+0/2D5nQIJ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5D42072B" wp14:editId="561F33D0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7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D47DB" id="Line 884" o:spid="_x0000_s1026" style="position:absolute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7EC9A419" wp14:editId="7C2AB241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9EFC90" id="Line 882" o:spid="_x0000_s1026" style="position:absolute;z-index:2514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8A9443A" wp14:editId="410110DC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904BC" id="Line 942" o:spid="_x0000_s1026" style="position:absolute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30AB2356" wp14:editId="612266EE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5BC034" id="Line 943" o:spid="_x0000_s1026" style="position:absolute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" strokeweight="2pt"/>
            </w:pict>
          </mc:Fallback>
        </mc:AlternateContent>
      </w:r>
    </w:p>
    <w:sectPr w:rsidR="00627F81" w:rsidRPr="00BB356E" w:rsidSect="00CC4C24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DD5D6F" w14:textId="77777777" w:rsidR="00EA66E3" w:rsidRDefault="00EA66E3" w:rsidP="00CC4C24">
      <w:r>
        <w:separator/>
      </w:r>
    </w:p>
  </w:endnote>
  <w:endnote w:type="continuationSeparator" w:id="0">
    <w:p w14:paraId="59B8EA9F" w14:textId="77777777" w:rsidR="00EA66E3" w:rsidRDefault="00EA66E3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01459C" w14:textId="77777777" w:rsidR="00EA66E3" w:rsidRDefault="00EA66E3" w:rsidP="00CC4C24">
      <w:r>
        <w:separator/>
      </w:r>
    </w:p>
  </w:footnote>
  <w:footnote w:type="continuationSeparator" w:id="0">
    <w:p w14:paraId="2864E944" w14:textId="77777777" w:rsidR="00EA66E3" w:rsidRDefault="00EA66E3" w:rsidP="00CC4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A6A"/>
    <w:rsid w:val="0000141A"/>
    <w:rsid w:val="00004BAA"/>
    <w:rsid w:val="00022475"/>
    <w:rsid w:val="0003633B"/>
    <w:rsid w:val="000445C9"/>
    <w:rsid w:val="00047042"/>
    <w:rsid w:val="00055E32"/>
    <w:rsid w:val="000638AE"/>
    <w:rsid w:val="00096233"/>
    <w:rsid w:val="000A3D6E"/>
    <w:rsid w:val="000A4242"/>
    <w:rsid w:val="000A77E3"/>
    <w:rsid w:val="000B5B75"/>
    <w:rsid w:val="000F00BC"/>
    <w:rsid w:val="000F102A"/>
    <w:rsid w:val="000F7BD0"/>
    <w:rsid w:val="001002F1"/>
    <w:rsid w:val="001012E7"/>
    <w:rsid w:val="0011793E"/>
    <w:rsid w:val="00136FC4"/>
    <w:rsid w:val="00146697"/>
    <w:rsid w:val="0015018A"/>
    <w:rsid w:val="001659B3"/>
    <w:rsid w:val="00175EC9"/>
    <w:rsid w:val="001B5194"/>
    <w:rsid w:val="001C1104"/>
    <w:rsid w:val="001C7E15"/>
    <w:rsid w:val="001D133A"/>
    <w:rsid w:val="001D6B8F"/>
    <w:rsid w:val="001D75C0"/>
    <w:rsid w:val="00204111"/>
    <w:rsid w:val="00206C0E"/>
    <w:rsid w:val="0021609E"/>
    <w:rsid w:val="00224E6D"/>
    <w:rsid w:val="0024350D"/>
    <w:rsid w:val="002A56A9"/>
    <w:rsid w:val="002D7FC4"/>
    <w:rsid w:val="002F41AE"/>
    <w:rsid w:val="003159CE"/>
    <w:rsid w:val="00315A10"/>
    <w:rsid w:val="00315B02"/>
    <w:rsid w:val="00342AFC"/>
    <w:rsid w:val="003464E5"/>
    <w:rsid w:val="00352966"/>
    <w:rsid w:val="00363119"/>
    <w:rsid w:val="0036674C"/>
    <w:rsid w:val="003731F1"/>
    <w:rsid w:val="00393EB1"/>
    <w:rsid w:val="003E64AF"/>
    <w:rsid w:val="003F2DC2"/>
    <w:rsid w:val="003F5F46"/>
    <w:rsid w:val="00402DD8"/>
    <w:rsid w:val="0044021A"/>
    <w:rsid w:val="004520F6"/>
    <w:rsid w:val="00461714"/>
    <w:rsid w:val="004829D9"/>
    <w:rsid w:val="004A23DF"/>
    <w:rsid w:val="004A728D"/>
    <w:rsid w:val="004B14C1"/>
    <w:rsid w:val="004C6286"/>
    <w:rsid w:val="004F7AD2"/>
    <w:rsid w:val="00502CE6"/>
    <w:rsid w:val="00507F7B"/>
    <w:rsid w:val="00512719"/>
    <w:rsid w:val="00524169"/>
    <w:rsid w:val="0059355D"/>
    <w:rsid w:val="005B3D58"/>
    <w:rsid w:val="005D7FE7"/>
    <w:rsid w:val="00627B06"/>
    <w:rsid w:val="00627F81"/>
    <w:rsid w:val="00645D25"/>
    <w:rsid w:val="00684E93"/>
    <w:rsid w:val="006960F5"/>
    <w:rsid w:val="006A5809"/>
    <w:rsid w:val="006B29CD"/>
    <w:rsid w:val="006D4C49"/>
    <w:rsid w:val="006D4EFF"/>
    <w:rsid w:val="006E3D1F"/>
    <w:rsid w:val="00700B31"/>
    <w:rsid w:val="00722A87"/>
    <w:rsid w:val="007363C6"/>
    <w:rsid w:val="007762DD"/>
    <w:rsid w:val="00786586"/>
    <w:rsid w:val="007946A9"/>
    <w:rsid w:val="007E6A64"/>
    <w:rsid w:val="00807B07"/>
    <w:rsid w:val="00816C12"/>
    <w:rsid w:val="00817027"/>
    <w:rsid w:val="00827225"/>
    <w:rsid w:val="00833ADE"/>
    <w:rsid w:val="00851CFE"/>
    <w:rsid w:val="00860D82"/>
    <w:rsid w:val="00862BDD"/>
    <w:rsid w:val="00864E7E"/>
    <w:rsid w:val="008674C6"/>
    <w:rsid w:val="008741B8"/>
    <w:rsid w:val="0087576F"/>
    <w:rsid w:val="00881FCF"/>
    <w:rsid w:val="00883A20"/>
    <w:rsid w:val="00884079"/>
    <w:rsid w:val="008866B5"/>
    <w:rsid w:val="008912AB"/>
    <w:rsid w:val="00896151"/>
    <w:rsid w:val="008E420A"/>
    <w:rsid w:val="0093151C"/>
    <w:rsid w:val="00937430"/>
    <w:rsid w:val="0094447A"/>
    <w:rsid w:val="00950ECC"/>
    <w:rsid w:val="00951255"/>
    <w:rsid w:val="00954FD0"/>
    <w:rsid w:val="00970465"/>
    <w:rsid w:val="00976A59"/>
    <w:rsid w:val="009803C7"/>
    <w:rsid w:val="0098751C"/>
    <w:rsid w:val="00990457"/>
    <w:rsid w:val="00997556"/>
    <w:rsid w:val="009A51FE"/>
    <w:rsid w:val="009C30B3"/>
    <w:rsid w:val="009E3B15"/>
    <w:rsid w:val="00A11AA8"/>
    <w:rsid w:val="00A15230"/>
    <w:rsid w:val="00A27A0C"/>
    <w:rsid w:val="00A314D7"/>
    <w:rsid w:val="00A4117E"/>
    <w:rsid w:val="00A425F9"/>
    <w:rsid w:val="00A44B16"/>
    <w:rsid w:val="00A6120E"/>
    <w:rsid w:val="00A73D75"/>
    <w:rsid w:val="00A77C0A"/>
    <w:rsid w:val="00A820F3"/>
    <w:rsid w:val="00A8449E"/>
    <w:rsid w:val="00A8726A"/>
    <w:rsid w:val="00A8769E"/>
    <w:rsid w:val="00A94FEE"/>
    <w:rsid w:val="00AA7564"/>
    <w:rsid w:val="00AF52BA"/>
    <w:rsid w:val="00B04EFF"/>
    <w:rsid w:val="00B11D53"/>
    <w:rsid w:val="00B277AA"/>
    <w:rsid w:val="00B455BF"/>
    <w:rsid w:val="00B46DFE"/>
    <w:rsid w:val="00B538CD"/>
    <w:rsid w:val="00B66E14"/>
    <w:rsid w:val="00B80F97"/>
    <w:rsid w:val="00B902A3"/>
    <w:rsid w:val="00B94635"/>
    <w:rsid w:val="00BB0D7D"/>
    <w:rsid w:val="00BB356E"/>
    <w:rsid w:val="00BC4EAB"/>
    <w:rsid w:val="00BD3ECE"/>
    <w:rsid w:val="00BE04B9"/>
    <w:rsid w:val="00BF4552"/>
    <w:rsid w:val="00C00F1A"/>
    <w:rsid w:val="00C01FD2"/>
    <w:rsid w:val="00C10730"/>
    <w:rsid w:val="00C311EA"/>
    <w:rsid w:val="00C3449C"/>
    <w:rsid w:val="00C37C38"/>
    <w:rsid w:val="00C5361E"/>
    <w:rsid w:val="00C61F85"/>
    <w:rsid w:val="00C6669C"/>
    <w:rsid w:val="00CA0FAA"/>
    <w:rsid w:val="00CA5FF2"/>
    <w:rsid w:val="00CB13F3"/>
    <w:rsid w:val="00CB29E6"/>
    <w:rsid w:val="00CB7504"/>
    <w:rsid w:val="00CC4C24"/>
    <w:rsid w:val="00D01384"/>
    <w:rsid w:val="00D07382"/>
    <w:rsid w:val="00D30967"/>
    <w:rsid w:val="00D61512"/>
    <w:rsid w:val="00D97D7C"/>
    <w:rsid w:val="00DE36C2"/>
    <w:rsid w:val="00DF40DB"/>
    <w:rsid w:val="00E01A92"/>
    <w:rsid w:val="00E06A6A"/>
    <w:rsid w:val="00E06F4B"/>
    <w:rsid w:val="00E63713"/>
    <w:rsid w:val="00E672C2"/>
    <w:rsid w:val="00E72F49"/>
    <w:rsid w:val="00E86168"/>
    <w:rsid w:val="00EA3136"/>
    <w:rsid w:val="00EA66E3"/>
    <w:rsid w:val="00EB7B7A"/>
    <w:rsid w:val="00EE5417"/>
    <w:rsid w:val="00EE6B6E"/>
    <w:rsid w:val="00EF3FF6"/>
    <w:rsid w:val="00F06F58"/>
    <w:rsid w:val="00F314BD"/>
    <w:rsid w:val="00F5617C"/>
    <w:rsid w:val="00F77BAA"/>
    <w:rsid w:val="00F90D88"/>
    <w:rsid w:val="00F9638C"/>
    <w:rsid w:val="00FB57D4"/>
    <w:rsid w:val="00FD48D1"/>
    <w:rsid w:val="00FD615C"/>
    <w:rsid w:val="00FE10E6"/>
    <w:rsid w:val="00FE157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06F4AA"/>
  <w15:chartTrackingRefBased/>
  <w15:docId w15:val="{9A52EC44-19E0-4030-938B-F7A0DF2B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sz w:val="28"/>
      <w:lang w:val="uk-UA" w:eastAsia="ru-RU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link w:val="ac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d">
    <w:name w:val="Листинг программы"/>
    <w:pPr>
      <w:suppressAutoHyphens/>
    </w:pPr>
    <w:rPr>
      <w:noProof/>
      <w:lang w:val="ru-RU" w:eastAsia="ru-RU"/>
    </w:rPr>
  </w:style>
  <w:style w:type="paragraph" w:styleId="ae">
    <w:name w:val="annotation text"/>
    <w:basedOn w:val="a"/>
    <w:semiHidden/>
    <w:rPr>
      <w:rFonts w:ascii="Journal" w:hAnsi="Journal"/>
      <w:sz w:val="24"/>
    </w:rPr>
  </w:style>
  <w:style w:type="character" w:customStyle="1" w:styleId="ac">
    <w:name w:val="Чертежный Знак"/>
    <w:link w:val="ab"/>
    <w:rsid w:val="00F77BAA"/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1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D61D3-9812-4DA8-97F6-A300C0031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Chayeuski</dc:creator>
  <cp:keywords/>
  <cp:lastModifiedBy>Денис Мамонько</cp:lastModifiedBy>
  <cp:revision>3</cp:revision>
  <cp:lastPrinted>2023-05-19T22:30:00Z</cp:lastPrinted>
  <dcterms:created xsi:type="dcterms:W3CDTF">2024-12-15T16:14:00Z</dcterms:created>
  <dcterms:modified xsi:type="dcterms:W3CDTF">2024-12-15T16:19:00Z</dcterms:modified>
</cp:coreProperties>
</file>